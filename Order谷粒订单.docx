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09" w:rsidRDefault="00561D73" w:rsidP="00561D73">
      <w:pPr>
        <w:pStyle w:val="a3"/>
      </w:pPr>
      <w:r>
        <w:t>O</w:t>
      </w:r>
      <w:r>
        <w:rPr>
          <w:rFonts w:hint="eastAsia"/>
        </w:rPr>
        <w:t>rder</w:t>
      </w:r>
      <w:r>
        <w:rPr>
          <w:rFonts w:hint="eastAsia"/>
        </w:rPr>
        <w:t>谷粒订单</w:t>
      </w:r>
    </w:p>
    <w:p w:rsidR="00561D73" w:rsidRDefault="00A61CFA" w:rsidP="00A61CFA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介绍</w:t>
      </w:r>
    </w:p>
    <w:p w:rsidR="00A61CFA" w:rsidRDefault="00A61CFA" w:rsidP="00A61CF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2561F" w:rsidTr="0012561F">
        <w:tc>
          <w:tcPr>
            <w:tcW w:w="11046" w:type="dxa"/>
          </w:tcPr>
          <w:p w:rsidR="0012561F" w:rsidRDefault="003B64E9" w:rsidP="00A61CF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同一个电商网站的用户账号，可以不可以在不同的机器上登录</w:t>
            </w:r>
          </w:p>
          <w:p w:rsidR="005946BD" w:rsidRDefault="00213510" w:rsidP="00A61CFA">
            <w:r>
              <w:rPr>
                <w:rFonts w:hint="eastAsia"/>
              </w:rPr>
              <w:t>可以</w:t>
            </w:r>
            <w:r w:rsidR="00741CFA">
              <w:rPr>
                <w:rFonts w:hint="eastAsia"/>
              </w:rPr>
              <w:t>，</w:t>
            </w:r>
            <w:r w:rsidR="00741CFA">
              <w:rPr>
                <w:rFonts w:hint="eastAsia"/>
              </w:rPr>
              <w:t>web</w:t>
            </w:r>
            <w:r w:rsidR="00741CFA">
              <w:rPr>
                <w:rFonts w:hint="eastAsia"/>
              </w:rPr>
              <w:t>网站的账号时可以在不同的客户端同时登录的</w:t>
            </w:r>
          </w:p>
          <w:p w:rsidR="009E35B5" w:rsidRDefault="009E35B5" w:rsidP="00A61CFA"/>
          <w:p w:rsidR="009F4511" w:rsidRDefault="009F4511" w:rsidP="00A61CFA">
            <w:r>
              <w:rPr>
                <w:rFonts w:hint="eastAsia"/>
              </w:rPr>
              <w:t>2</w:t>
            </w:r>
            <w:r>
              <w:t xml:space="preserve"> </w:t>
            </w:r>
            <w:r w:rsidR="00B67744">
              <w:rPr>
                <w:rFonts w:hint="eastAsia"/>
              </w:rPr>
              <w:t>在我们点击结算按钮时，后台的购物车数据结构是否被删除，订单数据结构是否生成</w:t>
            </w:r>
          </w:p>
          <w:p w:rsidR="00CA0FFE" w:rsidRDefault="00CA0FFE" w:rsidP="00A61CFA">
            <w:r>
              <w:rPr>
                <w:rFonts w:hint="eastAsia"/>
              </w:rPr>
              <w:t>没有生成，结算按钮不调用后台的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数据库服务</w:t>
            </w:r>
            <w:r w:rsidR="006706E9">
              <w:rPr>
                <w:rFonts w:hint="eastAsia"/>
              </w:rPr>
              <w:t>，结算页面只是用来用户确认送货清单和选择收获地址信息的页面</w:t>
            </w:r>
          </w:p>
          <w:p w:rsidR="009E35B5" w:rsidRDefault="009E35B5" w:rsidP="00A61CFA"/>
          <w:p w:rsidR="004A2B50" w:rsidRDefault="00B04AD7" w:rsidP="00A61CFA">
            <w:r>
              <w:rPr>
                <w:rFonts w:hint="eastAsia"/>
              </w:rPr>
              <w:t>3</w:t>
            </w:r>
            <w:r>
              <w:t xml:space="preserve"> </w:t>
            </w:r>
            <w:r w:rsidR="00994B57">
              <w:rPr>
                <w:rFonts w:hint="eastAsia"/>
              </w:rPr>
              <w:t>点击提交订单按钮时</w:t>
            </w:r>
            <w:r w:rsidR="00AD614E">
              <w:rPr>
                <w:rFonts w:hint="eastAsia"/>
              </w:rPr>
              <w:t xml:space="preserve">, </w:t>
            </w:r>
            <w:r w:rsidR="00AD614E">
              <w:rPr>
                <w:rFonts w:hint="eastAsia"/>
              </w:rPr>
              <w:t>后台的购物车数据结构是否被删除，订单数据结构是否生成</w:t>
            </w:r>
          </w:p>
          <w:p w:rsidR="004A2B50" w:rsidRDefault="004A2B50" w:rsidP="00A61CFA">
            <w:r>
              <w:rPr>
                <w:rFonts w:hint="eastAsia"/>
              </w:rPr>
              <w:t>生成了，购物</w:t>
            </w:r>
            <w:proofErr w:type="gramStart"/>
            <w:r>
              <w:rPr>
                <w:rFonts w:hint="eastAsia"/>
              </w:rPr>
              <w:t>车数据</w:t>
            </w:r>
            <w:proofErr w:type="gramEnd"/>
            <w:r>
              <w:rPr>
                <w:rFonts w:hint="eastAsia"/>
              </w:rPr>
              <w:t>转化为订单数据，购物车表删除数据，订单表新增数据</w:t>
            </w:r>
          </w:p>
          <w:p w:rsidR="00A36B0B" w:rsidRPr="004A2B50" w:rsidRDefault="0061421E" w:rsidP="00A61CFA">
            <w:r>
              <w:rPr>
                <w:rFonts w:hint="eastAsia"/>
              </w:rPr>
              <w:t>提交订单时，是对服务器的写操作，</w:t>
            </w:r>
            <w:r w:rsidR="00405F20">
              <w:rPr>
                <w:rFonts w:hint="eastAsia"/>
              </w:rPr>
              <w:t>一般不用表单提交</w:t>
            </w:r>
            <w:r w:rsidR="00E45D0B">
              <w:rPr>
                <w:rFonts w:hint="eastAsia"/>
              </w:rPr>
              <w:t>，而是直接从缓存或者</w:t>
            </w:r>
            <w:r w:rsidR="00D6468F">
              <w:rPr>
                <w:rFonts w:hint="eastAsia"/>
              </w:rPr>
              <w:t>数据库中查询用户所要购买的商品，转化成订单</w:t>
            </w:r>
          </w:p>
          <w:p w:rsidR="007725AF" w:rsidRDefault="007725AF" w:rsidP="00A61CFA"/>
        </w:tc>
      </w:tr>
    </w:tbl>
    <w:p w:rsidR="00A61CFA" w:rsidRDefault="00A61CFA" w:rsidP="00A61CFA"/>
    <w:p w:rsidR="00A61CFA" w:rsidRDefault="009377B9" w:rsidP="009377B9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提交订单</w:t>
      </w:r>
      <w:r w:rsidR="008D1C46">
        <w:rPr>
          <w:rFonts w:hint="eastAsia"/>
        </w:rPr>
        <w:t>业务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53746F" w:rsidTr="0053746F">
        <w:tc>
          <w:tcPr>
            <w:tcW w:w="11046" w:type="dxa"/>
          </w:tcPr>
          <w:p w:rsidR="0053746F" w:rsidRDefault="0053746F" w:rsidP="008D1C46">
            <w:r>
              <w:rPr>
                <w:rFonts w:hint="eastAsia"/>
              </w:rPr>
              <w:t>订单结算页面</w:t>
            </w:r>
            <w:r w:rsidR="003C2104">
              <w:rPr>
                <w:rFonts w:hint="eastAsia"/>
              </w:rPr>
              <w:t>：</w:t>
            </w:r>
          </w:p>
          <w:p w:rsidR="00407A06" w:rsidRDefault="00407A06" w:rsidP="008D1C46">
            <w:r>
              <w:rPr>
                <w:rFonts w:hint="eastAsia"/>
              </w:rPr>
              <w:t>1</w:t>
            </w:r>
            <w:r>
              <w:t xml:space="preserve"> </w:t>
            </w:r>
            <w:r w:rsidR="003E1CBB">
              <w:rPr>
                <w:rFonts w:hint="eastAsia"/>
              </w:rPr>
              <w:t>用户确认自己的订单信息</w:t>
            </w:r>
          </w:p>
          <w:p w:rsidR="003E1CBB" w:rsidRDefault="003E1CBB" w:rsidP="008D1C46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用户选择收获地址</w:t>
            </w:r>
          </w:p>
          <w:p w:rsidR="001D54E4" w:rsidRDefault="001D54E4" w:rsidP="008D1C46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确认其他信息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支付方式</w:t>
            </w:r>
            <w:r w:rsidR="00B23E3F">
              <w:rPr>
                <w:rFonts w:hint="eastAsia"/>
              </w:rPr>
              <w:t>、</w:t>
            </w:r>
            <w:r w:rsidR="0035221E">
              <w:rPr>
                <w:rFonts w:hint="eastAsia"/>
              </w:rPr>
              <w:t>发票、优惠券、</w:t>
            </w:r>
            <w:r w:rsidR="00D218B5">
              <w:rPr>
                <w:rFonts w:hint="eastAsia"/>
              </w:rPr>
              <w:t>积分、折扣等等</w:t>
            </w:r>
            <w:r>
              <w:t>)</w:t>
            </w:r>
          </w:p>
        </w:tc>
      </w:tr>
    </w:tbl>
    <w:p w:rsidR="008D1C46" w:rsidRDefault="008D1C46" w:rsidP="008D1C46"/>
    <w:p w:rsidR="008D1C46" w:rsidRDefault="008D1C46" w:rsidP="008D1C46"/>
    <w:p w:rsidR="00826985" w:rsidRDefault="00826985" w:rsidP="00826985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订单的安全</w:t>
      </w:r>
    </w:p>
    <w:p w:rsidR="00826985" w:rsidRDefault="00826985" w:rsidP="0082698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826985" w:rsidTr="00826985">
        <w:tc>
          <w:tcPr>
            <w:tcW w:w="11046" w:type="dxa"/>
          </w:tcPr>
          <w:p w:rsidR="00826985" w:rsidRDefault="00826985" w:rsidP="00826985">
            <w:r>
              <w:rPr>
                <w:rFonts w:hint="eastAsia"/>
              </w:rPr>
              <w:lastRenderedPageBreak/>
              <w:t>如何防止用户通过页面回退的方式重复提交同一个订单</w:t>
            </w:r>
          </w:p>
          <w:p w:rsidR="00E644EB" w:rsidRDefault="00E644EB" w:rsidP="00826985"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memberId</w:t>
            </w:r>
            <w:proofErr w:type="spellEnd"/>
            <w:r>
              <w:rPr>
                <w:rFonts w:hint="eastAsia"/>
              </w:rPr>
              <w:t>生成交易码</w:t>
            </w:r>
            <w:r w:rsidR="0056369D">
              <w:rPr>
                <w:rFonts w:hint="eastAsia"/>
              </w:rPr>
              <w:t>，在提交订单时检查交易码，然后销毁</w:t>
            </w:r>
          </w:p>
          <w:p w:rsidR="00A46A0E" w:rsidRDefault="009F19CF" w:rsidP="00826985">
            <w:proofErr w:type="spellStart"/>
            <w:r>
              <w:t>User:memberId:tradeCode</w:t>
            </w:r>
            <w:proofErr w:type="spellEnd"/>
            <w:r w:rsidR="00040719">
              <w:rPr>
                <w:rFonts w:hint="eastAsia"/>
              </w:rPr>
              <w:t xml:space="preserve"> </w:t>
            </w:r>
            <w:r w:rsidR="00040719">
              <w:t xml:space="preserve"> :  </w:t>
            </w:r>
            <w:r w:rsidR="00040719">
              <w:rPr>
                <w:rFonts w:hint="eastAsia"/>
              </w:rPr>
              <w:t>随机字符串</w:t>
            </w:r>
          </w:p>
        </w:tc>
      </w:tr>
    </w:tbl>
    <w:p w:rsidR="00826985" w:rsidRDefault="00826985" w:rsidP="00826985"/>
    <w:p w:rsidR="00323217" w:rsidRDefault="00323217" w:rsidP="00826985"/>
    <w:p w:rsidR="00892282" w:rsidRDefault="005C229F" w:rsidP="0082698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3626561</wp:posOffset>
                </wp:positionH>
                <wp:positionV relativeFrom="paragraph">
                  <wp:posOffset>196368</wp:posOffset>
                </wp:positionV>
                <wp:extent cx="1160060" cy="484182"/>
                <wp:effectExtent l="0" t="0" r="2159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60" cy="484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29F" w:rsidRDefault="005C229F" w:rsidP="005C22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  <w:proofErr w:type="spellStart"/>
                            <w:r w:rsidR="00163C14">
                              <w:rPr>
                                <w:rFonts w:hint="eastAsia"/>
                              </w:rPr>
                              <w:t>redis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285.55pt;margin-top:15.45pt;width:91.35pt;height:3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" fillcolor="#4f81bd [3204]" strokecolor="#243f60 [1604]" strokeweight="2pt">
                <v:textbox>
                  <w:txbxContent>
                    <w:p w:rsidR="005C229F" w:rsidRDefault="005C229F" w:rsidP="005C22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服务器</w:t>
                      </w:r>
                      <w:proofErr w:type="spellStart"/>
                      <w:r w:rsidR="00163C14">
                        <w:rPr>
                          <w:rFonts w:hint="eastAsia"/>
                        </w:rPr>
                        <w:t>redis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1627164</wp:posOffset>
                </wp:positionH>
                <wp:positionV relativeFrom="paragraph">
                  <wp:posOffset>210015</wp:posOffset>
                </wp:positionV>
                <wp:extent cx="1269242" cy="498144"/>
                <wp:effectExtent l="0" t="0" r="26670" b="1651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242" cy="4981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29F" w:rsidRDefault="005C229F" w:rsidP="005C229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tradeCode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" o:spid="_x0000_s1027" style="position:absolute;left:0;text-align:left;margin-left:128.1pt;margin-top:16.55pt;width:99.95pt;height:3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" fillcolor="#c0504d [3205]" strokecolor="#622423 [1605]" strokeweight="2pt">
                <v:textbox>
                  <w:txbxContent>
                    <w:p w:rsidR="005C229F" w:rsidRDefault="005C229F" w:rsidP="005C229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tradeCode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731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137947</wp:posOffset>
                </wp:positionH>
                <wp:positionV relativeFrom="paragraph">
                  <wp:posOffset>180653</wp:posOffset>
                </wp:positionV>
                <wp:extent cx="1009934" cy="545910"/>
                <wp:effectExtent l="0" t="0" r="19050" b="260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934" cy="54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1B9" w:rsidRDefault="006731B9" w:rsidP="006731B9">
                            <w:pPr>
                              <w:jc w:val="center"/>
                            </w:pPr>
                            <w:r>
                              <w:t>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8" style="position:absolute;left:0;text-align:left;margin-left:10.85pt;margin-top:14.2pt;width:79.5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" fillcolor="white [3201]" strokecolor="#f79646 [3209]" strokeweight="2pt">
                <v:textbox>
                  <w:txbxContent>
                    <w:p w:rsidR="006731B9" w:rsidRDefault="006731B9" w:rsidP="006731B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结算</w:t>
                      </w:r>
                    </w:p>
                  </w:txbxContent>
                </v:textbox>
              </v:rect>
            </w:pict>
          </mc:Fallback>
        </mc:AlternateContent>
      </w:r>
    </w:p>
    <w:p w:rsidR="006731B9" w:rsidRDefault="000069C6" w:rsidP="0082698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4916170</wp:posOffset>
                </wp:positionH>
                <wp:positionV relativeFrom="paragraph">
                  <wp:posOffset>124678</wp:posOffset>
                </wp:positionV>
                <wp:extent cx="504967" cy="1296537"/>
                <wp:effectExtent l="0" t="38100" r="47625" b="56515"/>
                <wp:wrapNone/>
                <wp:docPr id="11" name="箭头: 右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967" cy="12965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9B98F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1" o:spid="_x0000_s1026" type="#_x0000_t13" style="position:absolute;left:0;text-align:left;margin-left:387.1pt;margin-top:9.8pt;width:39.75pt;height:102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" adj="10800" fillcolor="#4f81bd [3204]" strokecolor="#243f60 [1604]" strokeweight="2pt"/>
            </w:pict>
          </mc:Fallback>
        </mc:AlternateContent>
      </w:r>
      <w:r w:rsidR="005C22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2944173</wp:posOffset>
                </wp:positionH>
                <wp:positionV relativeFrom="paragraph">
                  <wp:posOffset>171374</wp:posOffset>
                </wp:positionV>
                <wp:extent cx="600501" cy="62837"/>
                <wp:effectExtent l="0" t="19050" r="47625" b="33020"/>
                <wp:wrapNone/>
                <wp:docPr id="5" name="箭头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1" cy="628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CD4E9" id="箭头: 右 5" o:spid="_x0000_s1026" type="#_x0000_t13" style="position:absolute;left:0;text-align:left;margin-left:231.8pt;margin-top:13.5pt;width:47.3pt;height: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" adj="20470" fillcolor="#4f81bd [3204]" strokecolor="#243f60 [1604]" strokeweight="2pt"/>
            </w:pict>
          </mc:Fallback>
        </mc:AlternateContent>
      </w:r>
      <w:r w:rsidR="005C22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1203486</wp:posOffset>
                </wp:positionH>
                <wp:positionV relativeFrom="paragraph">
                  <wp:posOffset>151756</wp:posOffset>
                </wp:positionV>
                <wp:extent cx="368490" cy="156949"/>
                <wp:effectExtent l="0" t="19050" r="31750" b="33655"/>
                <wp:wrapNone/>
                <wp:docPr id="2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90" cy="15694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EEA69" id="箭头: 右 2" o:spid="_x0000_s1026" type="#_x0000_t13" style="position:absolute;left:0;text-align:left;margin-left:94.75pt;margin-top:11.95pt;width:29pt;height:1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" adj="17000" fillcolor="#4f81bd [3204]" strokecolor="#243f60 [1604]" strokeweight="2pt"/>
            </w:pict>
          </mc:Fallback>
        </mc:AlternateContent>
      </w:r>
    </w:p>
    <w:p w:rsidR="006731B9" w:rsidRDefault="000069C6" w:rsidP="0082698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5563936</wp:posOffset>
                </wp:positionH>
                <wp:positionV relativeFrom="paragraph">
                  <wp:posOffset>87318</wp:posOffset>
                </wp:positionV>
                <wp:extent cx="1378423" cy="832514"/>
                <wp:effectExtent l="0" t="0" r="1270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3" cy="83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9C6" w:rsidRDefault="000069C6" w:rsidP="000069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检查交易码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9" style="position:absolute;left:0;text-align:left;margin-left:438.1pt;margin-top:6.9pt;width:108.55pt;height:6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" fillcolor="white [3201]" strokecolor="#f79646 [3209]" strokeweight="2pt">
                <v:textbox>
                  <w:txbxContent>
                    <w:p w:rsidR="000069C6" w:rsidRDefault="000069C6" w:rsidP="000069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检查交易码</w:t>
                      </w:r>
                    </w:p>
                  </w:txbxContent>
                </v:textbox>
              </v:rect>
            </w:pict>
          </mc:Fallback>
        </mc:AlternateContent>
      </w:r>
    </w:p>
    <w:p w:rsidR="006731B9" w:rsidRDefault="009977AA" w:rsidP="0082698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2152603</wp:posOffset>
                </wp:positionH>
                <wp:positionV relativeFrom="paragraph">
                  <wp:posOffset>23296</wp:posOffset>
                </wp:positionV>
                <wp:extent cx="156949" cy="539087"/>
                <wp:effectExtent l="19050" t="0" r="14605" b="33020"/>
                <wp:wrapNone/>
                <wp:docPr id="7" name="箭头: 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9" cy="53908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76FDC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7" o:spid="_x0000_s1026" type="#_x0000_t67" style="position:absolute;left:0;text-align:left;margin-left:169.5pt;margin-top:1.85pt;width:12.35pt;height:4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" adj="18456" fillcolor="#4f81bd [3204]" strokecolor="#243f60 [1604]" strokeweight="2pt"/>
            </w:pict>
          </mc:Fallback>
        </mc:AlternateContent>
      </w:r>
    </w:p>
    <w:p w:rsidR="00892282" w:rsidRDefault="00892282" w:rsidP="00826985"/>
    <w:p w:rsidR="005C229F" w:rsidRDefault="00976207" w:rsidP="0082698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3640133</wp:posOffset>
                </wp:positionH>
                <wp:positionV relativeFrom="paragraph">
                  <wp:posOffset>138885</wp:posOffset>
                </wp:positionV>
                <wp:extent cx="1091821" cy="471454"/>
                <wp:effectExtent l="0" t="0" r="13335" b="241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471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207" w:rsidRDefault="00976207" w:rsidP="009762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提交订单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0" style="position:absolute;left:0;text-align:left;margin-left:286.6pt;margin-top:10.95pt;width:85.95pt;height:3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" fillcolor="#4f81bd [3204]" strokecolor="#243f60 [1604]" strokeweight="2pt">
                <v:textbox>
                  <w:txbxContent>
                    <w:p w:rsidR="00976207" w:rsidRDefault="00976207" w:rsidP="009762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提交订单</w:t>
                      </w:r>
                    </w:p>
                  </w:txbxContent>
                </v:textbox>
              </v:rect>
            </w:pict>
          </mc:Fallback>
        </mc:AlternateContent>
      </w:r>
      <w:r w:rsidR="009977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1660705</wp:posOffset>
                </wp:positionH>
                <wp:positionV relativeFrom="paragraph">
                  <wp:posOffset>194159</wp:posOffset>
                </wp:positionV>
                <wp:extent cx="1173196" cy="395785"/>
                <wp:effectExtent l="0" t="0" r="27305" b="234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6" cy="39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7AA" w:rsidRDefault="009977AA" w:rsidP="009977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结算页面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1" style="position:absolute;left:0;text-align:left;margin-left:130.75pt;margin-top:15.3pt;width:92.4pt;height:3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" fillcolor="white [3201]" strokecolor="#f79646 [3209]" strokeweight="2pt">
                <v:textbox>
                  <w:txbxContent>
                    <w:p w:rsidR="009977AA" w:rsidRDefault="009977AA" w:rsidP="009977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结算页面</w:t>
                      </w:r>
                    </w:p>
                  </w:txbxContent>
                </v:textbox>
              </v:rect>
            </w:pict>
          </mc:Fallback>
        </mc:AlternateContent>
      </w:r>
    </w:p>
    <w:p w:rsidR="005C229F" w:rsidRDefault="00843E97" w:rsidP="0082698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6123921</wp:posOffset>
                </wp:positionH>
                <wp:positionV relativeFrom="paragraph">
                  <wp:posOffset>32717</wp:posOffset>
                </wp:positionV>
                <wp:extent cx="286603" cy="1045475"/>
                <wp:effectExtent l="19050" t="0" r="37465" b="40640"/>
                <wp:wrapNone/>
                <wp:docPr id="13" name="箭头: 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1045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6CDF0" id="箭头: 下 13" o:spid="_x0000_s1026" type="#_x0000_t67" style="position:absolute;left:0;text-align:left;margin-left:482.2pt;margin-top:2.6pt;width:22.55pt;height:82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" adj="18639" fillcolor="#4f81bd [3204]" strokecolor="#243f60 [1604]" strokeweight="2pt"/>
            </w:pict>
          </mc:Fallback>
        </mc:AlternateContent>
      </w:r>
      <w:r w:rsidR="009762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74134</wp:posOffset>
                </wp:positionV>
                <wp:extent cx="736979" cy="119522"/>
                <wp:effectExtent l="0" t="19050" r="44450" b="33020"/>
                <wp:wrapNone/>
                <wp:docPr id="9" name="箭头: 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11952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FB914" id="箭头: 右 9" o:spid="_x0000_s1026" type="#_x0000_t13" style="position:absolute;left:0;text-align:left;margin-left:226.4pt;margin-top:5.85pt;width:58.05pt;height:9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" adj="19848" fillcolor="#4f81bd [3204]" strokecolor="#243f60 [1604]" strokeweight="2pt"/>
            </w:pict>
          </mc:Fallback>
        </mc:AlternateContent>
      </w:r>
    </w:p>
    <w:p w:rsidR="005C229F" w:rsidRDefault="005C229F" w:rsidP="00826985"/>
    <w:p w:rsidR="005C229F" w:rsidRDefault="005C229F" w:rsidP="00826985"/>
    <w:p w:rsidR="005C229F" w:rsidRDefault="005C229F" w:rsidP="00826985"/>
    <w:p w:rsidR="00323217" w:rsidRDefault="00843E97" w:rsidP="0082698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5516776</wp:posOffset>
                </wp:positionH>
                <wp:positionV relativeFrom="paragraph">
                  <wp:posOffset>151727</wp:posOffset>
                </wp:positionV>
                <wp:extent cx="1576316" cy="593678"/>
                <wp:effectExtent l="0" t="0" r="24130" b="1651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16" cy="593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E97" w:rsidRDefault="00843E97" w:rsidP="00843E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根据检查结果</w:t>
                            </w:r>
                          </w:p>
                          <w:p w:rsidR="00843E97" w:rsidRDefault="00843E97" w:rsidP="00843E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提交订单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2" style="position:absolute;left:0;text-align:left;margin-left:434.4pt;margin-top:11.95pt;width:124.1pt;height:46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" fillcolor="#4f81bd [3204]" strokecolor="#243f60 [1604]" strokeweight="2pt">
                <v:textbox>
                  <w:txbxContent>
                    <w:p w:rsidR="00843E97" w:rsidRDefault="00843E97" w:rsidP="00843E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根据检查结果</w:t>
                      </w:r>
                    </w:p>
                    <w:p w:rsidR="00843E97" w:rsidRDefault="00843E97" w:rsidP="00843E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提交订单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3217" w:rsidRDefault="00323217" w:rsidP="00826985"/>
    <w:p w:rsidR="00323217" w:rsidRDefault="00323217" w:rsidP="00826985"/>
    <w:p w:rsidR="00826985" w:rsidRDefault="00826985" w:rsidP="00826985"/>
    <w:p w:rsidR="0030407B" w:rsidRDefault="00432F9B" w:rsidP="00432F9B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两个用户的</w:t>
      </w:r>
      <w:r>
        <w:rPr>
          <w:rFonts w:hint="eastAsia"/>
        </w:rPr>
        <w:t>bug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7D566C" w:rsidTr="007D566C">
        <w:tc>
          <w:tcPr>
            <w:tcW w:w="11046" w:type="dxa"/>
          </w:tcPr>
          <w:p w:rsidR="003863FD" w:rsidRDefault="003863FD" w:rsidP="003863FD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引导客户登录微博</w:t>
            </w:r>
          </w:p>
          <w:p w:rsidR="003863FD" w:rsidRDefault="003863FD" w:rsidP="003863FD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客户登录微博，返回一个</w:t>
            </w:r>
            <w:r>
              <w:rPr>
                <w:rFonts w:hint="eastAsia"/>
              </w:rPr>
              <w:t>code</w:t>
            </w:r>
          </w:p>
          <w:p w:rsidR="003863FD" w:rsidRDefault="003863FD" w:rsidP="003863FD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换取</w:t>
            </w:r>
            <w:proofErr w:type="spellStart"/>
            <w:r>
              <w:rPr>
                <w:rFonts w:hint="eastAsia"/>
              </w:rPr>
              <w:t>access</w:t>
            </w:r>
            <w:r>
              <w:t>_token</w:t>
            </w:r>
            <w:proofErr w:type="spellEnd"/>
          </w:p>
          <w:p w:rsidR="003863FD" w:rsidRDefault="003863FD" w:rsidP="003863FD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access</w:t>
            </w:r>
            <w:r>
              <w:t>_token</w:t>
            </w:r>
            <w:proofErr w:type="spellEnd"/>
            <w:r>
              <w:rPr>
                <w:rFonts w:hint="eastAsia"/>
              </w:rPr>
              <w:t>换取用户信息</w:t>
            </w:r>
          </w:p>
          <w:p w:rsidR="003863FD" w:rsidRDefault="003863FD" w:rsidP="003863FD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检查或者保存用户信息（和普通用户登录一样）</w:t>
            </w:r>
          </w:p>
          <w:p w:rsidR="003863FD" w:rsidRPr="00FF7103" w:rsidRDefault="003863FD" w:rsidP="003863FD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token</w:t>
            </w:r>
            <w:r>
              <w:t>(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nickname</w:t>
            </w:r>
            <w:r>
              <w:t>)</w:t>
            </w:r>
          </w:p>
          <w:p w:rsidR="003863FD" w:rsidRDefault="003863FD" w:rsidP="003863FD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注意</w:t>
            </w: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>的主键返回策略不能跨</w:t>
            </w:r>
            <w:proofErr w:type="spellStart"/>
            <w:r>
              <w:rPr>
                <w:rFonts w:hint="eastAsia"/>
              </w:rPr>
              <w:t>rpc</w:t>
            </w:r>
            <w:proofErr w:type="spellEnd"/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要在控制</w:t>
            </w:r>
            <w:proofErr w:type="gramStart"/>
            <w:r>
              <w:rPr>
                <w:rFonts w:hint="eastAsia"/>
              </w:rPr>
              <w:t>层得到</w:t>
            </w:r>
            <w:proofErr w:type="gramEnd"/>
            <w:r>
              <w:rPr>
                <w:rFonts w:hint="eastAsia"/>
              </w:rPr>
              <w:t>生成的主键，需要将保存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  <w:r>
              <w:rPr>
                <w:rFonts w:hint="eastAsia"/>
              </w:rPr>
              <w:t>的对象返回给控制层</w:t>
            </w:r>
            <w:r>
              <w:t>)</w:t>
            </w:r>
          </w:p>
          <w:p w:rsidR="00C97317" w:rsidRPr="003863FD" w:rsidRDefault="006C0CE7" w:rsidP="00826985"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如何防止</w:t>
            </w:r>
            <w:r w:rsidR="00DF4FFA">
              <w:rPr>
                <w:rFonts w:hint="eastAsia"/>
              </w:rPr>
              <w:t>并发情况下的</w:t>
            </w:r>
            <w:proofErr w:type="gramStart"/>
            <w:r w:rsidR="00DF4FFA">
              <w:rPr>
                <w:rFonts w:hint="eastAsia"/>
              </w:rPr>
              <w:t>一</w:t>
            </w:r>
            <w:proofErr w:type="gramEnd"/>
            <w:r w:rsidR="00DF4FFA">
              <w:rPr>
                <w:rFonts w:hint="eastAsia"/>
              </w:rPr>
              <w:t>key</w:t>
            </w:r>
            <w:r w:rsidR="00DF4FFA">
              <w:rPr>
                <w:rFonts w:hint="eastAsia"/>
              </w:rPr>
              <w:t>多用</w:t>
            </w:r>
            <w:r w:rsidR="007E6C68">
              <w:rPr>
                <w:rFonts w:hint="eastAsia"/>
              </w:rPr>
              <w:t>，</w:t>
            </w:r>
            <w:r w:rsidR="003742BB">
              <w:rPr>
                <w:rFonts w:hint="eastAsia"/>
              </w:rPr>
              <w:t>使用</w:t>
            </w:r>
            <w:proofErr w:type="spellStart"/>
            <w:r w:rsidR="003742BB">
              <w:rPr>
                <w:rFonts w:hint="eastAsia"/>
              </w:rPr>
              <w:t>lua</w:t>
            </w:r>
            <w:proofErr w:type="spellEnd"/>
            <w:r w:rsidR="003742BB">
              <w:rPr>
                <w:rFonts w:hint="eastAsia"/>
              </w:rPr>
              <w:t>脚本在查询到该</w:t>
            </w:r>
            <w:r w:rsidR="003742BB">
              <w:rPr>
                <w:rFonts w:hint="eastAsia"/>
              </w:rPr>
              <w:t>key</w:t>
            </w:r>
            <w:r w:rsidR="003742BB">
              <w:rPr>
                <w:rFonts w:hint="eastAsia"/>
              </w:rPr>
              <w:t>的时候，马上删除</w:t>
            </w:r>
            <w:r w:rsidR="00D81F56">
              <w:rPr>
                <w:rFonts w:hint="eastAsia"/>
              </w:rPr>
              <w:t>，</w:t>
            </w:r>
            <w:r w:rsidR="00435A80">
              <w:rPr>
                <w:rFonts w:hint="eastAsia"/>
              </w:rPr>
              <w:t>发现即击毙</w:t>
            </w:r>
          </w:p>
        </w:tc>
      </w:tr>
    </w:tbl>
    <w:p w:rsidR="00826985" w:rsidRDefault="00826985" w:rsidP="00826985"/>
    <w:p w:rsidR="008E60EB" w:rsidRDefault="005618A2" w:rsidP="005618A2">
      <w:pPr>
        <w:pStyle w:val="1"/>
      </w:pPr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订单数据的提交</w:t>
      </w:r>
    </w:p>
    <w:p w:rsidR="005618A2" w:rsidRDefault="005618A2" w:rsidP="005618A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5618A2" w:rsidTr="005618A2">
        <w:tc>
          <w:tcPr>
            <w:tcW w:w="11046" w:type="dxa"/>
          </w:tcPr>
          <w:p w:rsidR="0045109B" w:rsidRDefault="0045109B" w:rsidP="0045109B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根据用户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获得要购买的商品列表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，和总价格</w:t>
            </w:r>
          </w:p>
          <w:p w:rsidR="0045109B" w:rsidRDefault="0045109B" w:rsidP="0045109B"/>
          <w:p w:rsidR="001E26D8" w:rsidRDefault="001E26D8" w:rsidP="0045109B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验价，验库存</w:t>
            </w:r>
            <w:r w:rsidR="00142A51">
              <w:rPr>
                <w:rFonts w:hint="eastAsia"/>
              </w:rPr>
              <w:t>（不替用户做决定）</w:t>
            </w:r>
          </w:p>
          <w:p w:rsidR="001E26D8" w:rsidRDefault="00C02B54" w:rsidP="0045109B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根据用户信息查询当前用户的购物车中的商品数据</w:t>
            </w:r>
          </w:p>
          <w:p w:rsidR="002D2DE0" w:rsidRDefault="002D2DE0" w:rsidP="0045109B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循环将购物车中的商品对象封装成订单对象</w:t>
            </w:r>
            <w:r w:rsidR="00730626">
              <w:rPr>
                <w:rFonts w:hint="eastAsia"/>
              </w:rPr>
              <w:t>(</w:t>
            </w:r>
            <w:r w:rsidR="00730626">
              <w:rPr>
                <w:rFonts w:hint="eastAsia"/>
              </w:rPr>
              <w:t>订单详情</w:t>
            </w:r>
            <w:r w:rsidR="00730626">
              <w:t>)</w:t>
            </w:r>
          </w:p>
          <w:p w:rsidR="001F6110" w:rsidRDefault="001F6110" w:rsidP="0045109B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每次循环一个商品时，</w:t>
            </w:r>
            <w:r w:rsidRPr="00BD6D72">
              <w:rPr>
                <w:rFonts w:hint="eastAsia"/>
                <w:color w:val="FF0000"/>
              </w:rPr>
              <w:t>校验当前商品的库存和价格</w:t>
            </w:r>
            <w:r>
              <w:rPr>
                <w:rFonts w:hint="eastAsia"/>
              </w:rPr>
              <w:t>是否复合购买要求</w:t>
            </w:r>
          </w:p>
          <w:p w:rsidR="00142A51" w:rsidRDefault="00142A51" w:rsidP="0045109B"/>
          <w:p w:rsidR="00C02B54" w:rsidRPr="001F6110" w:rsidRDefault="00C02B54" w:rsidP="0045109B"/>
          <w:p w:rsidR="0045109B" w:rsidRDefault="001E26D8" w:rsidP="0045109B">
            <w:r>
              <w:rPr>
                <w:rFonts w:hint="eastAsia"/>
              </w:rPr>
              <w:t>3</w:t>
            </w:r>
            <w:r w:rsidR="0045109B">
              <w:rPr>
                <w:rFonts w:hint="eastAsia"/>
              </w:rPr>
              <w:t xml:space="preserve"> </w:t>
            </w:r>
            <w:r w:rsidR="0045109B">
              <w:rPr>
                <w:rFonts w:hint="eastAsia"/>
              </w:rPr>
              <w:t>将订单和订单详情写入数据库</w:t>
            </w:r>
            <w:r w:rsidR="00107E2B">
              <w:rPr>
                <w:rFonts w:hint="eastAsia"/>
              </w:rPr>
              <w:t>，</w:t>
            </w:r>
            <w:r w:rsidR="0045109B">
              <w:rPr>
                <w:rFonts w:hint="eastAsia"/>
              </w:rPr>
              <w:t>删除购物车的对应商品</w:t>
            </w:r>
          </w:p>
          <w:p w:rsidR="0045109B" w:rsidRPr="001E26D8" w:rsidRDefault="0045109B" w:rsidP="0045109B"/>
          <w:p w:rsidR="005618A2" w:rsidRPr="0045109B" w:rsidRDefault="001E26D8" w:rsidP="0045109B">
            <w:r>
              <w:rPr>
                <w:rFonts w:hint="eastAsia"/>
              </w:rPr>
              <w:t>4</w:t>
            </w:r>
            <w:r w:rsidR="0045109B">
              <w:rPr>
                <w:rFonts w:hint="eastAsia"/>
              </w:rPr>
              <w:t xml:space="preserve"> </w:t>
            </w:r>
            <w:r w:rsidR="0045109B">
              <w:rPr>
                <w:rFonts w:hint="eastAsia"/>
              </w:rPr>
              <w:t>重定向</w:t>
            </w:r>
            <w:proofErr w:type="gramStart"/>
            <w:r w:rsidR="0045109B">
              <w:rPr>
                <w:rFonts w:hint="eastAsia"/>
              </w:rPr>
              <w:t>到支付</w:t>
            </w:r>
            <w:proofErr w:type="gramEnd"/>
            <w:r w:rsidR="0045109B">
              <w:rPr>
                <w:rFonts w:hint="eastAsia"/>
              </w:rPr>
              <w:t>系统</w:t>
            </w:r>
          </w:p>
        </w:tc>
      </w:tr>
    </w:tbl>
    <w:p w:rsidR="005618A2" w:rsidRPr="005618A2" w:rsidRDefault="005618A2" w:rsidP="005618A2"/>
    <w:p w:rsidR="008E60EB" w:rsidRDefault="005925FF" w:rsidP="002A0E6D">
      <w:pPr>
        <w:pStyle w:val="1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支付的调用</w:t>
      </w:r>
    </w:p>
    <w:p w:rsidR="00AD22A2" w:rsidRDefault="00AD22A2" w:rsidP="00AD22A2"/>
    <w:p w:rsidR="00AD22A2" w:rsidRDefault="00861536" w:rsidP="00AD22A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204182</wp:posOffset>
                </wp:positionH>
                <wp:positionV relativeFrom="paragraph">
                  <wp:posOffset>35560</wp:posOffset>
                </wp:positionV>
                <wp:extent cx="672861" cy="629729"/>
                <wp:effectExtent l="0" t="0" r="13335" b="18415"/>
                <wp:wrapNone/>
                <wp:docPr id="15" name="笑脸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61" cy="629729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87AB8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脸 15" o:spid="_x0000_s1026" type="#_x0000_t96" style="position:absolute;left:0;text-align:left;margin-left:16.1pt;margin-top:2.8pt;width:53pt;height:4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1438155</wp:posOffset>
                </wp:positionH>
                <wp:positionV relativeFrom="paragraph">
                  <wp:posOffset>210544</wp:posOffset>
                </wp:positionV>
                <wp:extent cx="3148642" cy="101720"/>
                <wp:effectExtent l="0" t="19050" r="33020" b="31750"/>
                <wp:wrapNone/>
                <wp:docPr id="16" name="箭头: 右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642" cy="1017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43676" id="箭头: 右 16" o:spid="_x0000_s1026" type="#_x0000_t13" style="position:absolute;left:0;text-align:left;margin-left:113.25pt;margin-top:16.6pt;width:247.9pt;height: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" adj="21251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4827593</wp:posOffset>
                </wp:positionH>
                <wp:positionV relativeFrom="paragraph">
                  <wp:posOffset>95945</wp:posOffset>
                </wp:positionV>
                <wp:extent cx="1759789" cy="620659"/>
                <wp:effectExtent l="0" t="0" r="12065" b="27305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9" cy="6206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4C6" w:rsidRDefault="000D74C6" w:rsidP="000D74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谷粒商城</w:t>
                            </w:r>
                          </w:p>
                          <w:p w:rsidR="001039E2" w:rsidRDefault="001039E2" w:rsidP="000D74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支付宝的公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钥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33" style="position:absolute;left:0;text-align:left;margin-left:380.15pt;margin-top:7.55pt;width:138.55pt;height:48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" fillcolor="#4f81bd [3204]" strokecolor="#243f60 [1604]" strokeweight="2pt">
                <v:textbox>
                  <w:txbxContent>
                    <w:p w:rsidR="000D74C6" w:rsidRDefault="000D74C6" w:rsidP="000D74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谷粒商城</w:t>
                      </w:r>
                    </w:p>
                    <w:p w:rsidR="001039E2" w:rsidRDefault="001039E2" w:rsidP="000D74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支付宝的公</w:t>
                      </w:r>
                      <w:proofErr w:type="gramStart"/>
                      <w:r>
                        <w:rPr>
                          <w:rFonts w:hint="eastAsia"/>
                        </w:rPr>
                        <w:t>钥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AD22A2" w:rsidRDefault="00AD22A2" w:rsidP="00AD22A2"/>
    <w:p w:rsidR="00AD22A2" w:rsidRDefault="00861536" w:rsidP="00AD22A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575513</wp:posOffset>
                </wp:positionH>
                <wp:positionV relativeFrom="paragraph">
                  <wp:posOffset>233129</wp:posOffset>
                </wp:positionV>
                <wp:extent cx="1725283" cy="2183190"/>
                <wp:effectExtent l="0" t="0" r="85090" b="647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83" cy="2183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E63C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45.3pt;margin-top:18.35pt;width:135.85pt;height:17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1464034</wp:posOffset>
                </wp:positionH>
                <wp:positionV relativeFrom="paragraph">
                  <wp:posOffset>9549</wp:posOffset>
                </wp:positionV>
                <wp:extent cx="3122523" cy="77638"/>
                <wp:effectExtent l="0" t="0" r="20955" b="17780"/>
                <wp:wrapNone/>
                <wp:docPr id="19" name="箭头: 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2523" cy="7763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0C8B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19" o:spid="_x0000_s1026" type="#_x0000_t66" style="position:absolute;left:0;text-align:left;margin-left:115.3pt;margin-top:.75pt;width:245.85pt;height:6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" adj="269" fillcolor="#4f81bd [3204]" strokecolor="#243f60 [1604]" strokeweight="2pt"/>
            </w:pict>
          </mc:Fallback>
        </mc:AlternateContent>
      </w:r>
      <w:r w:rsidR="005E1A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765295</wp:posOffset>
                </wp:positionH>
                <wp:positionV relativeFrom="paragraph">
                  <wp:posOffset>190704</wp:posOffset>
                </wp:positionV>
                <wp:extent cx="603849" cy="327803"/>
                <wp:effectExtent l="0" t="0" r="82550" b="5334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49" cy="327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377D0" id="直接箭头连接符 20" o:spid="_x0000_s1026" type="#_x0000_t32" style="position:absolute;left:0;text-align:left;margin-left:60.25pt;margin-top:15pt;width:47.55pt;height:2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" strokecolor="#4579b8 [3044]">
                <v:stroke endarrow="block"/>
              </v:shape>
            </w:pict>
          </mc:Fallback>
        </mc:AlternateContent>
      </w:r>
    </w:p>
    <w:p w:rsidR="00AD22A2" w:rsidRDefault="00861536" w:rsidP="00AD22A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3982948</wp:posOffset>
                </wp:positionH>
                <wp:positionV relativeFrom="paragraph">
                  <wp:posOffset>26405</wp:posOffset>
                </wp:positionV>
                <wp:extent cx="1794294" cy="2130725"/>
                <wp:effectExtent l="38100" t="0" r="73025" b="98425"/>
                <wp:wrapNone/>
                <wp:docPr id="23" name="连接符: 肘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4294" cy="2130725"/>
                        </a:xfrm>
                        <a:prstGeom prst="bentConnector3">
                          <a:avLst>
                            <a:gd name="adj1" fmla="val -24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2585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3" o:spid="_x0000_s1026" type="#_x0000_t34" style="position:absolute;left:0;text-align:left;margin-left:313.6pt;margin-top:2.1pt;width:141.3pt;height:167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" adj="-522" strokecolor="#4579b8 [3044]">
                <v:stroke endarrow="block"/>
              </v:shape>
            </w:pict>
          </mc:Fallback>
        </mc:AlternateContent>
      </w:r>
      <w:r w:rsidR="005E1A6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1515122</wp:posOffset>
                </wp:positionH>
                <wp:positionV relativeFrom="paragraph">
                  <wp:posOffset>103865</wp:posOffset>
                </wp:positionV>
                <wp:extent cx="3338422" cy="992038"/>
                <wp:effectExtent l="0" t="0" r="14605" b="1778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422" cy="9920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A6B" w:rsidRDefault="005E1A6B" w:rsidP="005E1A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返回用户一个付款方式页面</w:t>
                            </w:r>
                          </w:p>
                          <w:p w:rsidR="006017B2" w:rsidRDefault="00DD20EF" w:rsidP="005E1A6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微信支付</w:t>
                            </w:r>
                            <w:proofErr w:type="gramEnd"/>
                          </w:p>
                          <w:p w:rsidR="00DD20EF" w:rsidRDefault="00DD20EF" w:rsidP="005E1A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支付宝支付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34" style="position:absolute;left:0;text-align:left;margin-left:119.3pt;margin-top:8.2pt;width:262.85pt;height:78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" fillcolor="white [3201]" strokecolor="#f79646 [3209]" strokeweight="2pt">
                <v:textbox>
                  <w:txbxContent>
                    <w:p w:rsidR="005E1A6B" w:rsidRDefault="005E1A6B" w:rsidP="005E1A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返回用户一个付款方式页面</w:t>
                      </w:r>
                    </w:p>
                    <w:p w:rsidR="006017B2" w:rsidRDefault="00DD20EF" w:rsidP="005E1A6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微信支付</w:t>
                      </w:r>
                      <w:proofErr w:type="gramEnd"/>
                    </w:p>
                    <w:p w:rsidR="00DD20EF" w:rsidRDefault="00DD20EF" w:rsidP="005E1A6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支付宝支付</w:t>
                      </w:r>
                    </w:p>
                  </w:txbxContent>
                </v:textbox>
              </v:roundrect>
            </w:pict>
          </mc:Fallback>
        </mc:AlternateContent>
      </w:r>
    </w:p>
    <w:p w:rsidR="00AD22A2" w:rsidRDefault="00AD22A2" w:rsidP="00AD22A2"/>
    <w:p w:rsidR="00AD22A2" w:rsidRDefault="00AD22A2" w:rsidP="00AD22A2"/>
    <w:p w:rsidR="000712B3" w:rsidRDefault="000712B3" w:rsidP="00AD22A2"/>
    <w:p w:rsidR="000712B3" w:rsidRDefault="00861536" w:rsidP="00AD22A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5077245</wp:posOffset>
                </wp:positionH>
                <wp:positionV relativeFrom="paragraph">
                  <wp:posOffset>240138</wp:posOffset>
                </wp:positionV>
                <wp:extent cx="1475117" cy="707366"/>
                <wp:effectExtent l="0" t="0" r="10795" b="17145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7073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536" w:rsidRDefault="00861536" w:rsidP="008615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合作协议</w:t>
                            </w:r>
                          </w:p>
                          <w:p w:rsidR="003B38C9" w:rsidRDefault="003B38C9" w:rsidP="00861536">
                            <w:pPr>
                              <w:jc w:val="center"/>
                            </w:pPr>
                            <w:proofErr w:type="spellStart"/>
                            <w:r>
                              <w:t>appId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35" style="position:absolute;left:0;text-align:left;margin-left:399.8pt;margin-top:18.9pt;width:116.15pt;height:55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" fillcolor="white [3201]" strokecolor="#f79646 [3209]" strokeweight="2pt">
                <v:textbox>
                  <w:txbxContent>
                    <w:p w:rsidR="00861536" w:rsidRDefault="00861536" w:rsidP="008615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合作协议</w:t>
                      </w:r>
                    </w:p>
                    <w:p w:rsidR="003B38C9" w:rsidRDefault="003B38C9" w:rsidP="00861536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appId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0712B3" w:rsidRDefault="000712B3" w:rsidP="00AD22A2"/>
    <w:p w:rsidR="00E50D30" w:rsidRDefault="00E50D30" w:rsidP="00AD22A2"/>
    <w:p w:rsidR="00AD22A2" w:rsidRDefault="00861536" w:rsidP="00AD22A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2393986</wp:posOffset>
                </wp:positionH>
                <wp:positionV relativeFrom="paragraph">
                  <wp:posOffset>30229</wp:posOffset>
                </wp:positionV>
                <wp:extent cx="1552755" cy="819510"/>
                <wp:effectExtent l="0" t="0" r="28575" b="19050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55" cy="819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2B3" w:rsidRDefault="000712B3" w:rsidP="000712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支付宝</w:t>
                            </w:r>
                          </w:p>
                          <w:p w:rsidR="00C85848" w:rsidRDefault="00C85848" w:rsidP="000712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谷粒的公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钥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18" o:spid="_x0000_s1036" style="position:absolute;left:0;text-align:left;margin-left:188.5pt;margin-top:2.4pt;width:122.25pt;height:64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" fillcolor="white [3201]" strokecolor="#f79646 [3209]" strokeweight="2pt">
                <v:textbox>
                  <w:txbxContent>
                    <w:p w:rsidR="000712B3" w:rsidRDefault="000712B3" w:rsidP="000712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支付宝</w:t>
                      </w:r>
                    </w:p>
                    <w:p w:rsidR="00C85848" w:rsidRDefault="00C85848" w:rsidP="000712B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谷粒的公</w:t>
                      </w:r>
                      <w:proofErr w:type="gramStart"/>
                      <w:r>
                        <w:rPr>
                          <w:rFonts w:hint="eastAsia"/>
                        </w:rPr>
                        <w:t>钥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AD22A2" w:rsidRDefault="00AD22A2" w:rsidP="00AD22A2"/>
    <w:p w:rsidR="00AD22A2" w:rsidRDefault="00AD22A2" w:rsidP="00AD22A2"/>
    <w:p w:rsidR="005E1A6B" w:rsidRDefault="005E1A6B" w:rsidP="00AD22A2"/>
    <w:p w:rsidR="005E1A6B" w:rsidRDefault="005E1A6B" w:rsidP="00AD22A2"/>
    <w:p w:rsidR="005E1A6B" w:rsidRDefault="005E1A6B" w:rsidP="00AD22A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ED19C0" w:rsidTr="00ED19C0">
        <w:tc>
          <w:tcPr>
            <w:tcW w:w="11046" w:type="dxa"/>
          </w:tcPr>
          <w:p w:rsidR="00ED19C0" w:rsidRDefault="00A2482D" w:rsidP="00AD22A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用户请求谷粒商城进行支付</w:t>
            </w:r>
          </w:p>
          <w:p w:rsidR="003E304D" w:rsidRDefault="003E304D" w:rsidP="00AD22A2"/>
          <w:p w:rsidR="00A2482D" w:rsidRDefault="00A2482D" w:rsidP="00AD22A2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谷粒商城返回给用户一个跳转支付宝的链接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带着谷粒商城和支付宝合作的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t>)</w:t>
            </w:r>
          </w:p>
          <w:p w:rsidR="003E304D" w:rsidRDefault="003E304D" w:rsidP="00AD22A2"/>
          <w:p w:rsidR="000B5B73" w:rsidRDefault="000B5B73" w:rsidP="00AD22A2">
            <w:r>
              <w:rPr>
                <w:rFonts w:hint="eastAsia"/>
              </w:rPr>
              <w:t>3</w:t>
            </w:r>
            <w:r>
              <w:t xml:space="preserve"> </w:t>
            </w:r>
            <w:r w:rsidR="00DF5ACD">
              <w:rPr>
                <w:rFonts w:hint="eastAsia"/>
              </w:rPr>
              <w:t>用户的浏览器和支付宝的服务器交互过程中安全问题</w:t>
            </w:r>
          </w:p>
          <w:p w:rsidR="00E51F10" w:rsidRDefault="005C6315" w:rsidP="00AD22A2">
            <w:r>
              <w:rPr>
                <w:rFonts w:hint="eastAsia"/>
              </w:rPr>
              <w:t>非对称密钥</w:t>
            </w:r>
            <w:r w:rsidR="00FB13BF">
              <w:rPr>
                <w:rFonts w:hint="eastAsia"/>
              </w:rPr>
              <w:t>加密</w:t>
            </w:r>
            <w:r w:rsidR="00EF58F8">
              <w:rPr>
                <w:rFonts w:hint="eastAsia"/>
              </w:rPr>
              <w:t>(</w:t>
            </w:r>
            <w:proofErr w:type="spellStart"/>
            <w:r w:rsidR="00EF58F8">
              <w:t>rsa</w:t>
            </w:r>
            <w:proofErr w:type="spellEnd"/>
            <w:r w:rsidR="00EF58F8">
              <w:t>)</w:t>
            </w:r>
            <w:r w:rsidR="00604177">
              <w:t>,</w:t>
            </w:r>
            <w:r w:rsidR="00604177">
              <w:rPr>
                <w:rFonts w:hint="eastAsia"/>
              </w:rPr>
              <w:t>两个超大质数乘机的因式分解不可逆原理</w:t>
            </w:r>
          </w:p>
          <w:p w:rsidR="00EF58F8" w:rsidRDefault="00CC6C45" w:rsidP="00AD22A2"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rsa</w:t>
            </w:r>
            <w:proofErr w:type="spellEnd"/>
            <w:r>
              <w:rPr>
                <w:rFonts w:hint="eastAsia"/>
              </w:rPr>
              <w:t>非对称密钥生成的网络签名，可以用来验证请求发送者的身份</w:t>
            </w:r>
          </w:p>
          <w:p w:rsidR="00C85848" w:rsidRPr="000B5B73" w:rsidRDefault="00C85848" w:rsidP="00AD22A2"/>
        </w:tc>
      </w:tr>
    </w:tbl>
    <w:p w:rsidR="00651E91" w:rsidRDefault="00651E91" w:rsidP="00AD22A2"/>
    <w:p w:rsidR="00704978" w:rsidRDefault="00704978" w:rsidP="00704978">
      <w:pPr>
        <w:pStyle w:val="1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支付流程</w:t>
      </w:r>
    </w:p>
    <w:p w:rsidR="00B85BE9" w:rsidRPr="00B85BE9" w:rsidRDefault="00B85BE9" w:rsidP="00B85BE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226126</wp:posOffset>
                </wp:positionV>
                <wp:extent cx="3013075" cy="316997"/>
                <wp:effectExtent l="0" t="0" r="0" b="26035"/>
                <wp:wrapNone/>
                <wp:docPr id="34" name="箭头: 上弧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075" cy="31699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74873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箭头: 上弧形 34" o:spid="_x0000_s1026" type="#_x0000_t105" style="position:absolute;left:0;text-align:left;margin-left:200.1pt;margin-top:17.8pt;width:237.25pt;height:24.9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" adj="20464,21316,16200" fillcolor="#4f81bd [3204]" strokecolor="#243f60 [1604]" strokeweight="2pt"/>
            </w:pict>
          </mc:Fallback>
        </mc:AlternateContent>
      </w:r>
    </w:p>
    <w:p w:rsidR="000D7F8D" w:rsidRDefault="000D7F8D" w:rsidP="000D7F8D"/>
    <w:p w:rsidR="000D7F8D" w:rsidRDefault="00FA6303" w:rsidP="000D7F8D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3386676</wp:posOffset>
                </wp:positionH>
                <wp:positionV relativeFrom="paragraph">
                  <wp:posOffset>126033</wp:posOffset>
                </wp:positionV>
                <wp:extent cx="1017767" cy="580445"/>
                <wp:effectExtent l="0" t="0" r="11430" b="10160"/>
                <wp:wrapNone/>
                <wp:docPr id="51" name="矩形: 圆角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580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303" w:rsidRDefault="00FA6303" w:rsidP="00FA630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51" o:spid="_x0000_s1037" style="position:absolute;left:0;text-align:left;margin-left:266.65pt;margin-top:9.9pt;width:80.15pt;height:4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" fillcolor="white [3201]" strokecolor="black [3200]" strokeweight="2pt">
                <v:textbox>
                  <w:txbxContent>
                    <w:p w:rsidR="00FA6303" w:rsidRDefault="00FA6303" w:rsidP="00FA630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4755045</wp:posOffset>
                </wp:positionH>
                <wp:positionV relativeFrom="paragraph">
                  <wp:posOffset>197761</wp:posOffset>
                </wp:positionV>
                <wp:extent cx="2146852" cy="667910"/>
                <wp:effectExtent l="0" t="0" r="25400" b="1841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2" cy="667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F8D" w:rsidRDefault="000D7F8D" w:rsidP="000D7F8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支付宝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38" style="position:absolute;left:0;text-align:left;margin-left:374.4pt;margin-top:15.55pt;width:169.05pt;height:52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" fillcolor="white [3201]" strokecolor="#f79646 [3209]" strokeweight="2pt">
                <v:textbox>
                  <w:txbxContent>
                    <w:p w:rsidR="000D7F8D" w:rsidRDefault="000D7F8D" w:rsidP="000D7F8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支付宝</w:t>
                      </w:r>
                    </w:p>
                  </w:txbxContent>
                </v:textbox>
              </v:rect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278765</wp:posOffset>
                </wp:positionH>
                <wp:positionV relativeFrom="paragraph">
                  <wp:posOffset>166065</wp:posOffset>
                </wp:positionV>
                <wp:extent cx="1025718" cy="652007"/>
                <wp:effectExtent l="0" t="0" r="22225" b="1524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652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F8D" w:rsidRDefault="000D7F8D" w:rsidP="000D7F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39" style="position:absolute;left:0;text-align:left;margin-left:21.95pt;margin-top:13.1pt;width:80.75pt;height:5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" fillcolor="#4f81bd [3204]" strokecolor="#243f60 [1604]" strokeweight="2pt">
                <v:textbox>
                  <w:txbxContent>
                    <w:p w:rsidR="000D7F8D" w:rsidRDefault="000D7F8D" w:rsidP="000D7F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订单服务</w:t>
                      </w:r>
                    </w:p>
                  </w:txbxContent>
                </v:textbox>
              </v:rect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1773527</wp:posOffset>
                </wp:positionH>
                <wp:positionV relativeFrom="paragraph">
                  <wp:posOffset>149887</wp:posOffset>
                </wp:positionV>
                <wp:extent cx="1184744" cy="683812"/>
                <wp:effectExtent l="0" t="0" r="15875" b="2159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68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F8D" w:rsidRDefault="000D7F8D" w:rsidP="000D7F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40" style="position:absolute;left:0;text-align:left;margin-left:139.65pt;margin-top:11.8pt;width:93.3pt;height:53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" fillcolor="#4f81bd [3204]" strokecolor="#243f60 [1604]" strokeweight="2pt">
                <v:textbox>
                  <w:txbxContent>
                    <w:p w:rsidR="000D7F8D" w:rsidRDefault="000D7F8D" w:rsidP="000D7F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支付服务</w:t>
                      </w:r>
                    </w:p>
                  </w:txbxContent>
                </v:textbox>
              </v:rect>
            </w:pict>
          </mc:Fallback>
        </mc:AlternateContent>
      </w:r>
    </w:p>
    <w:p w:rsidR="000D7F8D" w:rsidRDefault="00FA6303" w:rsidP="000D7F8D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3021965</wp:posOffset>
                </wp:positionH>
                <wp:positionV relativeFrom="paragraph">
                  <wp:posOffset>67255</wp:posOffset>
                </wp:positionV>
                <wp:extent cx="1669774" cy="15902"/>
                <wp:effectExtent l="0" t="57150" r="26035" b="9842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4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B6D2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0" o:spid="_x0000_s1026" type="#_x0000_t32" style="position:absolute;left:0;text-align:left;margin-left:237.95pt;margin-top:5.3pt;width:131.5pt;height:1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" strokecolor="#4579b8 [3044]">
                <v:stroke endarrow="block"/>
              </v:shape>
            </w:pict>
          </mc:Fallback>
        </mc:AlternateContent>
      </w:r>
    </w:p>
    <w:p w:rsidR="000D7F8D" w:rsidRDefault="00FA6303" w:rsidP="000D7F8D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3093527</wp:posOffset>
                </wp:positionH>
                <wp:positionV relativeFrom="paragraph">
                  <wp:posOffset>95664</wp:posOffset>
                </wp:positionV>
                <wp:extent cx="1574358" cy="7951"/>
                <wp:effectExtent l="38100" t="76200" r="0" b="8763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4358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EE3A1" id="直接箭头连接符 49" o:spid="_x0000_s1026" type="#_x0000_t32" style="position:absolute;left:0;text-align:left;margin-left:243.6pt;margin-top:7.55pt;width:123.95pt;height:.6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" strokecolor="#4579b8 [3044]">
                <v:stroke endarrow="block"/>
              </v:shape>
            </w:pict>
          </mc:Fallback>
        </mc:AlternateContent>
      </w:r>
    </w:p>
    <w:p w:rsidR="000D7F8D" w:rsidRDefault="00FA6303" w:rsidP="000D7F8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2878842</wp:posOffset>
                </wp:positionH>
                <wp:positionV relativeFrom="paragraph">
                  <wp:posOffset>195635</wp:posOffset>
                </wp:positionV>
                <wp:extent cx="739471" cy="445273"/>
                <wp:effectExtent l="0" t="0" r="22860" b="1206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445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6303" w:rsidRDefault="00FA6303" w:rsidP="00FA63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8" o:spid="_x0000_s1041" style="position:absolute;left:0;text-align:left;margin-left:226.7pt;margin-top:15.4pt;width:58.25pt;height:35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" fillcolor="#4f81bd [3204]" strokecolor="#243f60 [1604]" strokeweight="2pt">
                <v:textbox>
                  <w:txbxContent>
                    <w:p w:rsidR="00FA6303" w:rsidRDefault="00FA6303" w:rsidP="00FA63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2847036</wp:posOffset>
                </wp:positionH>
                <wp:positionV relativeFrom="paragraph">
                  <wp:posOffset>106513</wp:posOffset>
                </wp:positionV>
                <wp:extent cx="906449" cy="1313153"/>
                <wp:effectExtent l="0" t="0" r="65405" b="5905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449" cy="1313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BCEAC" id="直接箭头连接符 47" o:spid="_x0000_s1026" type="#_x0000_t32" style="position:absolute;left:0;text-align:left;margin-left:224.2pt;margin-top:8.4pt;width:71.35pt;height:103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2600546</wp:posOffset>
                </wp:positionH>
                <wp:positionV relativeFrom="paragraph">
                  <wp:posOffset>124073</wp:posOffset>
                </wp:positionV>
                <wp:extent cx="890546" cy="1232453"/>
                <wp:effectExtent l="38100" t="38100" r="24130" b="2540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1232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2C3F1" id="直接箭头连接符 45" o:spid="_x0000_s1026" type="#_x0000_t32" style="position:absolute;left:0;text-align:left;margin-left:204.75pt;margin-top:9.75pt;width:70.1pt;height:97.0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3888657</wp:posOffset>
                </wp:positionH>
                <wp:positionV relativeFrom="paragraph">
                  <wp:posOffset>195635</wp:posOffset>
                </wp:positionV>
                <wp:extent cx="1653871" cy="1262794"/>
                <wp:effectExtent l="38100" t="0" r="22860" b="5207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3871" cy="1262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BBF99" id="直接箭头连接符 43" o:spid="_x0000_s1026" type="#_x0000_t32" style="position:absolute;left:0;text-align:left;margin-left:306.2pt;margin-top:15.4pt;width:130.25pt;height:99.4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" strokecolor="#4579b8 [3044]">
                <v:stroke endarrow="block"/>
              </v:shape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4103204</wp:posOffset>
                </wp:positionH>
                <wp:positionV relativeFrom="paragraph">
                  <wp:posOffset>123604</wp:posOffset>
                </wp:positionV>
                <wp:extent cx="683812" cy="405517"/>
                <wp:effectExtent l="0" t="0" r="21590" b="1397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405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F8D" w:rsidRDefault="000D7F8D" w:rsidP="000D7F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2" o:spid="_x0000_s1042" style="position:absolute;left:0;text-align:left;margin-left:323.1pt;margin-top:9.75pt;width:53.85pt;height:31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" fillcolor="white [3201]" strokecolor="#f79646 [3209]" strokeweight="2pt">
                <v:textbox>
                  <w:txbxContent>
                    <w:p w:rsidR="000D7F8D" w:rsidRDefault="000D7F8D" w:rsidP="000D7F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3999975</wp:posOffset>
                </wp:positionH>
                <wp:positionV relativeFrom="paragraph">
                  <wp:posOffset>107619</wp:posOffset>
                </wp:positionV>
                <wp:extent cx="723569" cy="1352274"/>
                <wp:effectExtent l="0" t="38100" r="57785" b="1968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569" cy="1352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8E8E6" id="直接箭头连接符 41" o:spid="_x0000_s1026" type="#_x0000_t32" style="position:absolute;left:0;text-align:left;margin-left:314.95pt;margin-top:8.45pt;width:56.95pt;height:106.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" strokecolor="#4579b8 [3044]">
                <v:stroke endarrow="block"/>
              </v:shape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5701555</wp:posOffset>
                </wp:positionH>
                <wp:positionV relativeFrom="paragraph">
                  <wp:posOffset>219489</wp:posOffset>
                </wp:positionV>
                <wp:extent cx="659958" cy="469127"/>
                <wp:effectExtent l="0" t="0" r="26035" b="2667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8" cy="4691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F8D" w:rsidRDefault="000D7F8D" w:rsidP="000D7F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0" o:spid="_x0000_s1043" style="position:absolute;left:0;text-align:left;margin-left:448.95pt;margin-top:17.3pt;width:51.95pt;height:36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" fillcolor="white [3201]" strokecolor="#f79646 [3209]" strokeweight="2pt">
                <v:textbox>
                  <w:txbxContent>
                    <w:p w:rsidR="000D7F8D" w:rsidRDefault="000D7F8D" w:rsidP="000D7F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4310076</wp:posOffset>
                </wp:positionH>
                <wp:positionV relativeFrom="paragraph">
                  <wp:posOffset>186027</wp:posOffset>
                </wp:positionV>
                <wp:extent cx="1820849" cy="1424940"/>
                <wp:effectExtent l="38100" t="0" r="27305" b="6096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0849" cy="142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AC748" id="直接箭头连接符 39" o:spid="_x0000_s1026" type="#_x0000_t32" style="position:absolute;left:0;text-align:left;margin-left:339.4pt;margin-top:14.65pt;width:143.35pt;height:112.2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" strokecolor="#4579b8 [3044]">
                <v:stroke endarrow="block"/>
              </v:shape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4174904</wp:posOffset>
                </wp:positionH>
                <wp:positionV relativeFrom="paragraph">
                  <wp:posOffset>187684</wp:posOffset>
                </wp:positionV>
                <wp:extent cx="938254" cy="1351722"/>
                <wp:effectExtent l="0" t="38100" r="52705" b="2032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8254" cy="1351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B0631" id="直接箭头连接符 37" o:spid="_x0000_s1026" type="#_x0000_t32" style="position:absolute;left:0;text-align:left;margin-left:328.75pt;margin-top:14.8pt;width:73.9pt;height:106.4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" strokecolor="#4579b8 [3044]">
                <v:stroke endarrow="block"/>
              </v:shape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2163224</wp:posOffset>
                </wp:positionH>
                <wp:positionV relativeFrom="paragraph">
                  <wp:posOffset>139451</wp:posOffset>
                </wp:positionV>
                <wp:extent cx="1033670" cy="1248879"/>
                <wp:effectExtent l="0" t="0" r="52705" b="6604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70" cy="1248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01392" id="直接箭头连接符 35" o:spid="_x0000_s1026" type="#_x0000_t32" style="position:absolute;left:0;text-align:left;margin-left:170.35pt;margin-top:11pt;width:81.4pt;height:98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" strokecolor="#4579b8 [3044]">
                <v:stroke endarrow="block"/>
              </v:shape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1892880</wp:posOffset>
                </wp:positionH>
                <wp:positionV relativeFrom="paragraph">
                  <wp:posOffset>116122</wp:posOffset>
                </wp:positionV>
                <wp:extent cx="970059" cy="1391478"/>
                <wp:effectExtent l="38100" t="38100" r="20955" b="1841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0059" cy="1391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DC84B" id="直接箭头连接符 32" o:spid="_x0000_s1026" type="#_x0000_t32" style="position:absolute;left:0;text-align:left;margin-left:149.05pt;margin-top:9.15pt;width:76.4pt;height:109.5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" strokecolor="#4579b8 [3044]">
                <v:stroke endarrow="block"/>
              </v:shape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946094</wp:posOffset>
                </wp:positionH>
                <wp:positionV relativeFrom="paragraph">
                  <wp:posOffset>153670</wp:posOffset>
                </wp:positionV>
                <wp:extent cx="572494" cy="431027"/>
                <wp:effectExtent l="0" t="0" r="18415" b="2667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4310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F8D" w:rsidRDefault="000D7F8D" w:rsidP="000D7F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1" o:spid="_x0000_s1044" style="position:absolute;left:0;text-align:left;margin-left:74.5pt;margin-top:12.1pt;width:45.1pt;height:33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" fillcolor="white [3201]" strokecolor="#f79646 [3209]" strokeweight="2pt">
                <v:textbox>
                  <w:txbxContent>
                    <w:p w:rsidR="000D7F8D" w:rsidRDefault="000D7F8D" w:rsidP="000D7F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811502</wp:posOffset>
                </wp:positionH>
                <wp:positionV relativeFrom="paragraph">
                  <wp:posOffset>163830</wp:posOffset>
                </wp:positionV>
                <wp:extent cx="1852654" cy="1415332"/>
                <wp:effectExtent l="0" t="0" r="71755" b="5207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2654" cy="1415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BFF81" id="直接箭头连接符 30" o:spid="_x0000_s1026" type="#_x0000_t32" style="position:absolute;left:0;text-align:left;margin-left:63.9pt;margin-top:12.9pt;width:145.9pt;height:11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" strokecolor="#4579b8 [3044]">
                <v:stroke endarrow="block"/>
              </v:shape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421888</wp:posOffset>
                </wp:positionH>
                <wp:positionV relativeFrom="paragraph">
                  <wp:posOffset>155879</wp:posOffset>
                </wp:positionV>
                <wp:extent cx="2099145" cy="1590261"/>
                <wp:effectExtent l="38100" t="38100" r="15875" b="2921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9145" cy="1590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959AE" id="直接箭头连接符 28" o:spid="_x0000_s1026" type="#_x0000_t32" style="position:absolute;left:0;text-align:left;margin-left:33.2pt;margin-top:12.25pt;width:165.3pt;height:125.2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" strokecolor="#4579b8 [3044]">
                <v:stroke endarrow="block"/>
              </v:shape>
            </w:pict>
          </mc:Fallback>
        </mc:AlternateContent>
      </w:r>
    </w:p>
    <w:p w:rsidR="000D7F8D" w:rsidRDefault="00FA6303" w:rsidP="000D7F8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5033645</wp:posOffset>
                </wp:positionH>
                <wp:positionV relativeFrom="paragraph">
                  <wp:posOffset>41164</wp:posOffset>
                </wp:positionV>
                <wp:extent cx="516835" cy="445273"/>
                <wp:effectExtent l="0" t="0" r="17145" b="1206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5" cy="445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6303" w:rsidRDefault="00FA6303" w:rsidP="00FA63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4" o:spid="_x0000_s1045" style="position:absolute;left:0;text-align:left;margin-left:396.35pt;margin-top:3.25pt;width:40.7pt;height:35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" fillcolor="#4f81bd [3204]" strokecolor="#243f60 [1604]" strokeweight="2pt">
                <v:textbox>
                  <w:txbxContent>
                    <w:p w:rsidR="00FA6303" w:rsidRDefault="00FA6303" w:rsidP="00FA63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40613</wp:posOffset>
                </wp:positionV>
                <wp:extent cx="641985" cy="421419"/>
                <wp:effectExtent l="0" t="0" r="24765" b="1714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F8D" w:rsidRDefault="000D7F8D" w:rsidP="000D7F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6" o:spid="_x0000_s1046" style="position:absolute;left:0;text-align:left;margin-left:174.7pt;margin-top:3.2pt;width:50.55pt;height:33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" fillcolor="white [3201]" strokecolor="#f79646 [3209]" strokeweight="2pt">
                <v:textbox>
                  <w:txbxContent>
                    <w:p w:rsidR="000D7F8D" w:rsidRDefault="000D7F8D" w:rsidP="000D7F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333955</wp:posOffset>
                </wp:positionH>
                <wp:positionV relativeFrom="paragraph">
                  <wp:posOffset>41026</wp:posOffset>
                </wp:positionV>
                <wp:extent cx="588397" cy="477078"/>
                <wp:effectExtent l="0" t="0" r="21590" b="1841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47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F8D" w:rsidRPr="000D7F8D" w:rsidRDefault="000D7F8D" w:rsidP="000D7F8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D7F8D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" o:spid="_x0000_s1047" style="position:absolute;left:0;text-align:left;margin-left:26.3pt;margin-top:3.25pt;width:46.35pt;height:37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" fillcolor="white [3201]" strokecolor="#f79646 [3209]" strokeweight="2pt">
                <v:textbox>
                  <w:txbxContent>
                    <w:p w:rsidR="000D7F8D" w:rsidRPr="000D7F8D" w:rsidRDefault="000D7F8D" w:rsidP="000D7F8D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0D7F8D">
                        <w:rPr>
                          <w:rFonts w:hint="eastAsia"/>
                          <w:sz w:val="21"/>
                          <w:szCs w:val="2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D7F8D" w:rsidRDefault="000D7F8D" w:rsidP="000D7F8D"/>
    <w:p w:rsidR="000D7F8D" w:rsidRDefault="00FA6303" w:rsidP="000D7F8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2982208</wp:posOffset>
                </wp:positionH>
                <wp:positionV relativeFrom="paragraph">
                  <wp:posOffset>82716</wp:posOffset>
                </wp:positionV>
                <wp:extent cx="659959" cy="429370"/>
                <wp:effectExtent l="0" t="0" r="26035" b="2794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9" cy="429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6303" w:rsidRDefault="00FA6303" w:rsidP="00FA63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6" o:spid="_x0000_s1048" style="position:absolute;left:0;text-align:left;margin-left:234.8pt;margin-top:6.5pt;width:51.95pt;height:33.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" fillcolor="#4f81bd [3204]" strokecolor="#243f60 [1604]" strokeweight="2pt">
                <v:textbox>
                  <w:txbxContent>
                    <w:p w:rsidR="00FA6303" w:rsidRDefault="00FA6303" w:rsidP="00FA63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0D7F8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2306348</wp:posOffset>
                </wp:positionH>
                <wp:positionV relativeFrom="paragraph">
                  <wp:posOffset>241743</wp:posOffset>
                </wp:positionV>
                <wp:extent cx="636104" cy="453224"/>
                <wp:effectExtent l="0" t="0" r="12065" b="2349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" cy="45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F8D" w:rsidRDefault="000D7F8D" w:rsidP="000D7F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3" o:spid="_x0000_s1049" style="position:absolute;left:0;text-align:left;margin-left:181.6pt;margin-top:19.05pt;width:50.1pt;height:35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" fillcolor="white [3201]" strokecolor="#f79646 [3209]" strokeweight="2pt">
                <v:textbox>
                  <w:txbxContent>
                    <w:p w:rsidR="000D7F8D" w:rsidRDefault="000D7F8D" w:rsidP="000D7F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0D7F8D" w:rsidRDefault="000D7F8D" w:rsidP="000D7F8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4103563</wp:posOffset>
                </wp:positionH>
                <wp:positionV relativeFrom="paragraph">
                  <wp:posOffset>93373</wp:posOffset>
                </wp:positionV>
                <wp:extent cx="652007" cy="445273"/>
                <wp:effectExtent l="0" t="0" r="15240" b="1206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445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F8D" w:rsidRDefault="000D7F8D" w:rsidP="000D7F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8" o:spid="_x0000_s1050" style="position:absolute;left:0;text-align:left;margin-left:323.1pt;margin-top:7.35pt;width:51.35pt;height:35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" fillcolor="white [3201]" strokecolor="#f79646 [3209]" strokeweight="2pt">
                <v:textbox>
                  <w:txbxContent>
                    <w:p w:rsidR="000D7F8D" w:rsidRDefault="000D7F8D" w:rsidP="000D7F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0D7F8D" w:rsidRDefault="000D7F8D" w:rsidP="000D7F8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2671528</wp:posOffset>
                </wp:positionH>
                <wp:positionV relativeFrom="paragraph">
                  <wp:posOffset>194310</wp:posOffset>
                </wp:positionV>
                <wp:extent cx="1590261" cy="652007"/>
                <wp:effectExtent l="0" t="0" r="10160" b="15240"/>
                <wp:wrapNone/>
                <wp:docPr id="4" name="笑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652007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D4CC07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脸 4" o:spid="_x0000_s1026" type="#_x0000_t96" style="position:absolute;left:0;text-align:left;margin-left:210.35pt;margin-top:15.3pt;width:125.2pt;height:51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" fillcolor="#4f81bd [3204]" strokecolor="#243f60 [1604]" strokeweight="2pt"/>
            </w:pict>
          </mc:Fallback>
        </mc:AlternateContent>
      </w:r>
    </w:p>
    <w:p w:rsidR="000D7F8D" w:rsidRDefault="000D7F8D" w:rsidP="000D7F8D"/>
    <w:p w:rsidR="000D7F8D" w:rsidRDefault="000D7F8D" w:rsidP="000D7F8D"/>
    <w:p w:rsidR="000D7F8D" w:rsidRDefault="000D7F8D" w:rsidP="000D7F8D"/>
    <w:p w:rsidR="000D7F8D" w:rsidRPr="000D7F8D" w:rsidRDefault="000D7F8D" w:rsidP="000D7F8D">
      <w:pPr>
        <w:rPr>
          <w:rFonts w:hint="eastAsia"/>
        </w:rPr>
      </w:pPr>
    </w:p>
    <w:p w:rsidR="00651E91" w:rsidRDefault="00651E91" w:rsidP="00AD22A2"/>
    <w:p w:rsidR="00D7425F" w:rsidRDefault="00D7425F" w:rsidP="00AD22A2"/>
    <w:p w:rsidR="002F2386" w:rsidRDefault="002F2386" w:rsidP="00AD22A2"/>
    <w:p w:rsidR="002F2386" w:rsidRDefault="002F2386" w:rsidP="00AD22A2"/>
    <w:p w:rsidR="002F2386" w:rsidRDefault="002F2386" w:rsidP="00AD22A2"/>
    <w:p w:rsidR="002F2386" w:rsidRDefault="002F2386" w:rsidP="00AD22A2"/>
    <w:p w:rsidR="002F2386" w:rsidRDefault="002F2386" w:rsidP="00AD22A2"/>
    <w:p w:rsidR="002F2386" w:rsidRDefault="002F2386" w:rsidP="00AD22A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D71783" w:rsidTr="00D71783">
        <w:tc>
          <w:tcPr>
            <w:tcW w:w="11046" w:type="dxa"/>
          </w:tcPr>
          <w:p w:rsidR="00D71783" w:rsidRDefault="00D71783" w:rsidP="00AD22A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和支付</w:t>
            </w:r>
            <w:proofErr w:type="gramStart"/>
            <w:r>
              <w:rPr>
                <w:rFonts w:hint="eastAsia"/>
              </w:rPr>
              <w:t>宝建立</w:t>
            </w:r>
            <w:proofErr w:type="gramEnd"/>
            <w:r>
              <w:rPr>
                <w:rFonts w:hint="eastAsia"/>
              </w:rPr>
              <w:t>支付协议</w:t>
            </w:r>
            <w:r w:rsidR="00202918">
              <w:rPr>
                <w:rFonts w:hint="eastAsia"/>
              </w:rPr>
              <w:t>（企业级账号）</w:t>
            </w:r>
          </w:p>
          <w:p w:rsidR="00EB09A8" w:rsidRDefault="00704419" w:rsidP="00AD22A2">
            <w:r>
              <w:rPr>
                <w:rFonts w:hint="eastAsia"/>
              </w:rPr>
              <w:t>详细情况</w:t>
            </w:r>
            <w:r w:rsidR="002A7BEC">
              <w:rPr>
                <w:rFonts w:hint="eastAsia"/>
              </w:rPr>
              <w:t>参照课件</w:t>
            </w:r>
          </w:p>
          <w:p w:rsidR="002A7BEC" w:rsidRDefault="002A7BEC" w:rsidP="00AD22A2">
            <w:pPr>
              <w:rPr>
                <w:rFonts w:hint="eastAsia"/>
              </w:rPr>
            </w:pPr>
          </w:p>
          <w:p w:rsidR="0007105D" w:rsidRDefault="0007105D" w:rsidP="00AD22A2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下载和整合支付宝的</w:t>
            </w:r>
            <w:proofErr w:type="spellStart"/>
            <w:r>
              <w:rPr>
                <w:rFonts w:hint="eastAsia"/>
              </w:rPr>
              <w:t>sdk</w:t>
            </w:r>
            <w:proofErr w:type="spellEnd"/>
          </w:p>
          <w:p w:rsidR="00CD4062" w:rsidRDefault="00257A2E" w:rsidP="00AD22A2">
            <w:proofErr w:type="spellStart"/>
            <w:r>
              <w:t>P</w:t>
            </w:r>
            <w:r>
              <w:rPr>
                <w:rFonts w:hint="eastAsia"/>
              </w:rPr>
              <w:t>age</w:t>
            </w:r>
            <w:r>
              <w:t>.pay</w:t>
            </w:r>
            <w:proofErr w:type="spellEnd"/>
          </w:p>
          <w:p w:rsidR="002319F9" w:rsidRDefault="00CC7BA0" w:rsidP="00AD22A2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3711253</wp:posOffset>
                      </wp:positionH>
                      <wp:positionV relativeFrom="paragraph">
                        <wp:posOffset>192263</wp:posOffset>
                      </wp:positionV>
                      <wp:extent cx="1405720" cy="429905"/>
                      <wp:effectExtent l="0" t="0" r="23495" b="27305"/>
                      <wp:wrapNone/>
                      <wp:docPr id="55" name="矩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5720" cy="4299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C7BA0" w:rsidRDefault="00CC7BA0" w:rsidP="00CC7BA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技术框架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55" o:spid="_x0000_s1051" style="position:absolute;left:0;text-align:left;margin-left:292.2pt;margin-top:15.15pt;width:110.7pt;height:33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" fillcolor="#4f81bd [3204]" strokecolor="#243f60 [1604]" strokeweight="2pt">
                      <v:textbox>
                        <w:txbxContent>
                          <w:p w:rsidR="00CC7BA0" w:rsidRDefault="00CC7BA0" w:rsidP="00CC7B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技术框架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2046510</wp:posOffset>
                      </wp:positionH>
                      <wp:positionV relativeFrom="paragraph">
                        <wp:posOffset>178767</wp:posOffset>
                      </wp:positionV>
                      <wp:extent cx="1009934" cy="450376"/>
                      <wp:effectExtent l="0" t="0" r="19050" b="26035"/>
                      <wp:wrapNone/>
                      <wp:docPr id="53" name="椭圆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934" cy="45037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7BA0" w:rsidRDefault="00CC7BA0" w:rsidP="00CC7BA0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onfig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53" o:spid="_x0000_s1052" style="position:absolute;left:0;text-align:left;margin-left:161.15pt;margin-top:14.1pt;width:79.5pt;height:35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" fillcolor="white [3201]" strokecolor="#f79646 [3209]" strokeweight="2pt">
                      <v:textbox>
                        <w:txbxContent>
                          <w:p w:rsidR="00CC7BA0" w:rsidRDefault="00CC7BA0" w:rsidP="00CC7BA0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onfig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170161</wp:posOffset>
                      </wp:positionH>
                      <wp:positionV relativeFrom="paragraph">
                        <wp:posOffset>158674</wp:posOffset>
                      </wp:positionV>
                      <wp:extent cx="1473958" cy="464024"/>
                      <wp:effectExtent l="0" t="0" r="12065" b="12700"/>
                      <wp:wrapNone/>
                      <wp:docPr id="52" name="矩形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3958" cy="46402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C7BA0" w:rsidRDefault="00CC7BA0" w:rsidP="00CC7BA0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pring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52" o:spid="_x0000_s1053" style="position:absolute;left:0;text-align:left;margin-left:13.4pt;margin-top:12.5pt;width:116.05pt;height:36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" fillcolor="#4f81bd [3204]" strokecolor="#243f60 [1604]" strokeweight="2pt">
                      <v:textbox>
                        <w:txbxContent>
                          <w:p w:rsidR="00CC7BA0" w:rsidRDefault="00CC7BA0" w:rsidP="00CC7BA0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pring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C7BA0" w:rsidRDefault="00CC7BA0" w:rsidP="00AD22A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3077134</wp:posOffset>
                      </wp:positionH>
                      <wp:positionV relativeFrom="paragraph">
                        <wp:posOffset>184956</wp:posOffset>
                      </wp:positionV>
                      <wp:extent cx="620973" cy="0"/>
                      <wp:effectExtent l="38100" t="76200" r="0" b="95250"/>
                      <wp:wrapNone/>
                      <wp:docPr id="56" name="直接箭头连接符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09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84FBAA" id="直接箭头连接符 56" o:spid="_x0000_s1026" type="#_x0000_t32" style="position:absolute;left:0;text-align:left;margin-left:242.3pt;margin-top:14.55pt;width:48.9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1610000</wp:posOffset>
                      </wp:positionH>
                      <wp:positionV relativeFrom="paragraph">
                        <wp:posOffset>176047</wp:posOffset>
                      </wp:positionV>
                      <wp:extent cx="423080" cy="6824"/>
                      <wp:effectExtent l="19050" t="57150" r="0" b="88900"/>
                      <wp:wrapNone/>
                      <wp:docPr id="54" name="直接箭头连接符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3080" cy="68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4BAFCA" id="直接箭头连接符 54" o:spid="_x0000_s1026" type="#_x0000_t32" style="position:absolute;left:0;text-align:left;margin-left:126.75pt;margin-top:13.85pt;width:33.3pt;height:.5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" strokecolor="#4579b8 [3044]">
                      <v:stroke endarrow="block"/>
                    </v:shape>
                  </w:pict>
                </mc:Fallback>
              </mc:AlternateContent>
            </w:r>
          </w:p>
          <w:p w:rsidR="002319F9" w:rsidRDefault="002319F9" w:rsidP="00AD22A2"/>
          <w:p w:rsidR="003C0F83" w:rsidRDefault="00682A5F" w:rsidP="00AD22A2">
            <w:r>
              <w:t>A</w:t>
            </w:r>
            <w:r>
              <w:rPr>
                <w:rFonts w:hint="eastAsia"/>
              </w:rPr>
              <w:t>读取配置文件</w:t>
            </w:r>
          </w:p>
          <w:p w:rsidR="00682A5F" w:rsidRDefault="00682A5F" w:rsidP="00AD22A2">
            <w:r>
              <w:t xml:space="preserve">B </w:t>
            </w: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alipay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bean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0820"/>
            </w:tblGrid>
            <w:tr w:rsidR="00350506" w:rsidTr="00350506">
              <w:tc>
                <w:tcPr>
                  <w:tcW w:w="10820" w:type="dxa"/>
                </w:tcPr>
                <w:p w:rsidR="00350506" w:rsidRDefault="00350506" w:rsidP="00AD22A2">
                  <w:r>
                    <w:rPr>
                      <w:noProof/>
                    </w:rPr>
                    <w:drawing>
                      <wp:inline distT="0" distB="0" distL="0" distR="0" wp14:anchorId="4DF10B03" wp14:editId="1EF6564A">
                        <wp:extent cx="3257143" cy="1809524"/>
                        <wp:effectExtent l="0" t="0" r="635" b="635"/>
                        <wp:docPr id="57" name="图片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57143" cy="18095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82A5F" w:rsidRDefault="00682A5F" w:rsidP="00AD22A2">
            <w:pPr>
              <w:rPr>
                <w:rFonts w:hint="eastAsia"/>
              </w:rPr>
            </w:pPr>
          </w:p>
          <w:p w:rsidR="002319F9" w:rsidRDefault="00CC7BA0" w:rsidP="00AD22A2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开发对接程序</w:t>
            </w:r>
          </w:p>
          <w:p w:rsidR="003C0F83" w:rsidRDefault="00A95CC4" w:rsidP="00AD22A2">
            <w:r>
              <w:t>A</w:t>
            </w: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rsa</w:t>
            </w:r>
            <w:proofErr w:type="spellEnd"/>
            <w:r>
              <w:rPr>
                <w:rFonts w:hint="eastAsia"/>
              </w:rPr>
              <w:t>非对称密钥</w:t>
            </w:r>
          </w:p>
          <w:p w:rsidR="0050436D" w:rsidRDefault="0050436D" w:rsidP="00AD22A2">
            <w:r>
              <w:t xml:space="preserve">B </w:t>
            </w:r>
            <w:r>
              <w:rPr>
                <w:rFonts w:hint="eastAsia"/>
              </w:rPr>
              <w:t>整合支付宝的跳转表单</w:t>
            </w:r>
          </w:p>
          <w:p w:rsidR="00D858DF" w:rsidRDefault="00D858DF" w:rsidP="00AD22A2">
            <w:r>
              <w:rPr>
                <w:noProof/>
              </w:rPr>
              <w:lastRenderedPageBreak/>
              <w:drawing>
                <wp:inline distT="0" distB="0" distL="0" distR="0" wp14:anchorId="0C4068EB" wp14:editId="0FE0FB5F">
                  <wp:extent cx="7020560" cy="3874770"/>
                  <wp:effectExtent l="0" t="0" r="889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387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8DF" w:rsidRDefault="003D07F9" w:rsidP="00AD22A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4F5E5A0" wp14:editId="3F51CBA2">
                  <wp:extent cx="7020560" cy="3324860"/>
                  <wp:effectExtent l="0" t="0" r="8890" b="889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332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7BA0" w:rsidRDefault="00CC7BA0" w:rsidP="00AD22A2"/>
          <w:p w:rsidR="00CC539E" w:rsidRDefault="00CC539E" w:rsidP="00AD22A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完成对接的回调接口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0820"/>
            </w:tblGrid>
            <w:tr w:rsidR="00FD0808" w:rsidTr="00FD0808">
              <w:tc>
                <w:tcPr>
                  <w:tcW w:w="10820" w:type="dxa"/>
                </w:tcPr>
                <w:p w:rsidR="00FD0808" w:rsidRDefault="00FD0808" w:rsidP="00FD08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谷粒请求支付宝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谷粒的签名</w:t>
                  </w:r>
                  <w:r>
                    <w:rPr>
                      <w:rFonts w:hint="eastAsia"/>
                    </w:rPr>
                    <w:t>)</w:t>
                  </w:r>
                </w:p>
                <w:p w:rsidR="00FD0808" w:rsidRDefault="00FD0808" w:rsidP="00FD0808">
                  <w:r>
                    <w:t>sign=ceK9NcxzDwnHVJKK5KNiwRHodxf0iusq4m76PpjdKRCr33Ca9d4nLxeEU9L2ogW%2BSGWiDuaDZXL0xH4RzzkNuLi8eaTzU5IeoziFZeNs5RJkcglHgLMbJ1r8IK6oxSKbpIUbW7j9D%2B1JSnApmqlDP0AmCw64%2BJ%2FmB</w:t>
                  </w:r>
                  <w:r>
                    <w:lastRenderedPageBreak/>
                    <w:t>ot2YbM%2B%2FaeYt0AOhl0sC9F8rrwDfPy1M1W9ENt4frwuu2%2BuJ%2FeSB5VTa4TlqALcvP63%2BOPsOWFROZNRTQD8%2FHdEBryGLLTlt6SK%2BEZv7h%2BTnNDyDj1fHYMQl9SnAS%2BkxfA9RAbouSOWBjIOb371R6%2BxTs6ssTInhGreiwtM1kE90jmfQ5nK0g%3D%3D</w:t>
                  </w:r>
                </w:p>
                <w:p w:rsidR="00843778" w:rsidRDefault="00843778" w:rsidP="00FD0808"/>
                <w:p w:rsidR="00843778" w:rsidRDefault="001741D8" w:rsidP="00FD0808">
                  <w:r>
                    <w:rPr>
                      <w:noProof/>
                    </w:rPr>
                    <w:drawing>
                      <wp:inline distT="0" distB="0" distL="0" distR="0" wp14:anchorId="2AC75BDF" wp14:editId="16984193">
                        <wp:extent cx="7020560" cy="2917825"/>
                        <wp:effectExtent l="0" t="0" r="8890" b="0"/>
                        <wp:docPr id="60" name="图片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20560" cy="2917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741D8" w:rsidRDefault="001741D8" w:rsidP="00FD0808">
                  <w:pPr>
                    <w:rPr>
                      <w:rFonts w:hint="eastAsia"/>
                    </w:rPr>
                  </w:pPr>
                </w:p>
                <w:p w:rsidR="0007265E" w:rsidRDefault="0007265E" w:rsidP="00FD0808"/>
                <w:p w:rsidR="0007265E" w:rsidRDefault="0007265E" w:rsidP="00FD08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支付</w:t>
                  </w:r>
                  <w:proofErr w:type="gramStart"/>
                  <w:r>
                    <w:rPr>
                      <w:rFonts w:hint="eastAsia"/>
                    </w:rPr>
                    <w:t>宝</w:t>
                  </w:r>
                  <w:r w:rsidR="00946846">
                    <w:rPr>
                      <w:rFonts w:hint="eastAsia"/>
                    </w:rPr>
                    <w:t>验签</w:t>
                  </w:r>
                  <w:proofErr w:type="gramEnd"/>
                  <w:r w:rsidR="00A81379">
                    <w:rPr>
                      <w:rFonts w:hint="eastAsia"/>
                    </w:rPr>
                    <w:t>（我们谷粒商城保存在</w:t>
                  </w:r>
                  <w:proofErr w:type="gramStart"/>
                  <w:r w:rsidR="00A81379">
                    <w:rPr>
                      <w:rFonts w:hint="eastAsia"/>
                    </w:rPr>
                    <w:t>支付宝上的</w:t>
                  </w:r>
                  <w:proofErr w:type="gramEnd"/>
                  <w:r w:rsidR="004532E9" w:rsidRPr="00D83C22">
                    <w:rPr>
                      <w:rFonts w:hint="eastAsia"/>
                      <w:color w:val="FF0000"/>
                    </w:rPr>
                    <w:t>公</w:t>
                  </w:r>
                  <w:proofErr w:type="gramStart"/>
                  <w:r w:rsidR="004532E9" w:rsidRPr="00D83C22">
                    <w:rPr>
                      <w:rFonts w:hint="eastAsia"/>
                      <w:color w:val="FF0000"/>
                    </w:rPr>
                    <w:t>钥</w:t>
                  </w:r>
                  <w:proofErr w:type="gramEnd"/>
                  <w:r w:rsidR="00A81379">
                    <w:rPr>
                      <w:rFonts w:hint="eastAsia"/>
                    </w:rPr>
                    <w:t>）</w:t>
                  </w:r>
                </w:p>
              </w:tc>
            </w:tr>
          </w:tbl>
          <w:p w:rsidR="00CC539E" w:rsidRDefault="00CC539E" w:rsidP="00AD22A2"/>
          <w:p w:rsidR="0007265E" w:rsidRDefault="0007265E" w:rsidP="00AD22A2"/>
          <w:p w:rsidR="0007265E" w:rsidRDefault="0007265E" w:rsidP="00AD22A2">
            <w:pPr>
              <w:rPr>
                <w:rFonts w:hint="eastAsia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0820"/>
            </w:tblGrid>
            <w:tr w:rsidR="00DE2B01" w:rsidTr="00DE2B01">
              <w:tc>
                <w:tcPr>
                  <w:tcW w:w="10820" w:type="dxa"/>
                </w:tcPr>
                <w:p w:rsidR="0065550A" w:rsidRDefault="0065550A" w:rsidP="00AD22A2">
                  <w:r w:rsidRPr="0065550A">
                    <w:rPr>
                      <w:rFonts w:hint="eastAsia"/>
                    </w:rPr>
                    <w:t>支付宝回调谷粒</w:t>
                  </w:r>
                  <w:r w:rsidRPr="0065550A">
                    <w:rPr>
                      <w:rFonts w:hint="eastAsia"/>
                    </w:rPr>
                    <w:t>(</w:t>
                  </w:r>
                  <w:r w:rsidRPr="0065550A">
                    <w:rPr>
                      <w:rFonts w:hint="eastAsia"/>
                    </w:rPr>
                    <w:t>支付宝的签名</w:t>
                  </w:r>
                  <w:r w:rsidRPr="0065550A">
                    <w:rPr>
                      <w:rFonts w:hint="eastAsia"/>
                    </w:rPr>
                    <w:t>)</w:t>
                  </w:r>
                </w:p>
                <w:p w:rsidR="000227D7" w:rsidRDefault="00AA6DBD" w:rsidP="00AD22A2">
                  <w:pPr>
                    <w:rPr>
                      <w:rFonts w:hint="eastAsia"/>
                    </w:rPr>
                  </w:pPr>
                  <w:r w:rsidRPr="00AA6DBD">
                    <w:t>sign=HXPuddTIJ7fmGX72FyjFhRWWvlKz0UjAtqml3tFWKpTxblUHhHDW%2FrzQQ45zaT1xcDb6IVQk%2FfA7zP21eK50rxWhmCSQqFkfyS6CVXF0mv3xSHfoKyEzGyjBHPJh64unq7oVEsqz6EdajHKjPWY1u57ySvO3ZD4b5qj0AU0CBdgPlqWzDzLYdOfbj%2BDZoAFqfNaDq2jxK1TjYgGe5EUkKUkV%2BbBqervBIvntrYkNZ4NE4NkmosqQMxtUrOBtiOaW590F7cPu5rRgJ4B%2Fpx%2BEypaHJDZ6xM2KjaZcAf2iWybZv8%2BMgxUrFcYoTwjA8IH5oRnNgY4nYGmD977cjBX7Kw%3D%3D</w:t>
                  </w:r>
                </w:p>
                <w:p w:rsidR="00D83C22" w:rsidRDefault="000227D7" w:rsidP="00AD22A2">
                  <w:r>
                    <w:rPr>
                      <w:noProof/>
                    </w:rPr>
                    <w:drawing>
                      <wp:inline distT="0" distB="0" distL="0" distR="0" wp14:anchorId="199D4C53" wp14:editId="2E851A19">
                        <wp:extent cx="7020560" cy="1050925"/>
                        <wp:effectExtent l="0" t="0" r="8890" b="0"/>
                        <wp:docPr id="61" name="图片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20560" cy="1050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227D7" w:rsidRDefault="000227D7" w:rsidP="00AD22A2">
                  <w:pPr>
                    <w:rPr>
                      <w:rFonts w:hint="eastAsia"/>
                    </w:rPr>
                  </w:pPr>
                </w:p>
                <w:p w:rsidR="00D83C22" w:rsidRDefault="00D83C22" w:rsidP="00AD22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谷粒商城验签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支付宝保存在谷粒商城上的</w:t>
                  </w:r>
                  <w:r w:rsidRPr="00D83C22">
                    <w:rPr>
                      <w:rFonts w:hint="eastAsia"/>
                      <w:color w:val="FF0000"/>
                    </w:rPr>
                    <w:t>公</w:t>
                  </w:r>
                  <w:proofErr w:type="gramStart"/>
                  <w:r w:rsidRPr="00D83C22">
                    <w:rPr>
                      <w:rFonts w:hint="eastAsia"/>
                      <w:color w:val="FF0000"/>
                    </w:rPr>
                    <w:t>钥</w:t>
                  </w:r>
                  <w:proofErr w:type="gramEnd"/>
                  <w:r>
                    <w:t>)</w:t>
                  </w:r>
                </w:p>
              </w:tc>
            </w:tr>
          </w:tbl>
          <w:p w:rsidR="00FD0808" w:rsidRPr="00EB09A8" w:rsidRDefault="00FD0808" w:rsidP="00AD22A2">
            <w:pPr>
              <w:rPr>
                <w:rFonts w:hint="eastAsia"/>
              </w:rPr>
            </w:pPr>
          </w:p>
        </w:tc>
      </w:tr>
    </w:tbl>
    <w:p w:rsidR="002F2386" w:rsidRDefault="002F2386" w:rsidP="00AD22A2"/>
    <w:p w:rsidR="002F2386" w:rsidRDefault="005B07BA" w:rsidP="005B07BA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支付成功后回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(</w:t>
      </w:r>
      <w:r>
        <w:rPr>
          <w:rFonts w:hint="eastAsia"/>
        </w:rPr>
        <w:t>谷粒商城被支付宝调用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5B07BA" w:rsidTr="005B07BA">
        <w:tc>
          <w:tcPr>
            <w:tcW w:w="11046" w:type="dxa"/>
          </w:tcPr>
          <w:p w:rsidR="005B07BA" w:rsidRDefault="003C7F19" w:rsidP="005B07BA">
            <w:proofErr w:type="spellStart"/>
            <w:r>
              <w:t>A</w:t>
            </w:r>
            <w:r>
              <w:rPr>
                <w:rFonts w:hint="eastAsia"/>
              </w:rPr>
              <w:t>pi</w:t>
            </w:r>
            <w:proofErr w:type="spellEnd"/>
          </w:p>
          <w:p w:rsidR="005B07BA" w:rsidRDefault="005B07BA" w:rsidP="005B07BA">
            <w:r>
              <w:rPr>
                <w:noProof/>
              </w:rPr>
              <w:drawing>
                <wp:inline distT="0" distB="0" distL="0" distR="0" wp14:anchorId="128FD501" wp14:editId="7540CE71">
                  <wp:extent cx="7020560" cy="3841115"/>
                  <wp:effectExtent l="0" t="0" r="8890" b="6985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384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7BA" w:rsidRDefault="005B07BA" w:rsidP="005B07BA"/>
          <w:p w:rsidR="00C57BBB" w:rsidRDefault="00C57BBB" w:rsidP="005B07BA">
            <w:pPr>
              <w:rPr>
                <w:rFonts w:hint="eastAsia"/>
              </w:rPr>
            </w:pPr>
          </w:p>
        </w:tc>
      </w:tr>
    </w:tbl>
    <w:p w:rsidR="005B07BA" w:rsidRPr="005B07BA" w:rsidRDefault="005E487F" w:rsidP="005B07B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2877086</wp:posOffset>
                </wp:positionH>
                <wp:positionV relativeFrom="paragraph">
                  <wp:posOffset>173520</wp:posOffset>
                </wp:positionV>
                <wp:extent cx="225631" cy="2458192"/>
                <wp:effectExtent l="19050" t="0" r="22225" b="37465"/>
                <wp:wrapNone/>
                <wp:docPr id="76" name="箭头: 下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4581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3625C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76" o:spid="_x0000_s1026" type="#_x0000_t67" style="position:absolute;left:0;text-align:left;margin-left:226.55pt;margin-top:13.65pt;width:17.75pt;height:193.5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" adj="20609" fillcolor="#4f81bd [3204]" strokecolor="#243f60 [1604]" strokeweight="2pt"/>
            </w:pict>
          </mc:Fallback>
        </mc:AlternateContent>
      </w:r>
    </w:p>
    <w:p w:rsidR="002F2386" w:rsidRDefault="002F2386" w:rsidP="00AD22A2"/>
    <w:p w:rsidR="005E487F" w:rsidRDefault="005E487F" w:rsidP="00AD22A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752219" wp14:editId="1FAA0C40">
                <wp:simplePos x="0" y="0"/>
                <wp:positionH relativeFrom="column">
                  <wp:posOffset>2184590</wp:posOffset>
                </wp:positionH>
                <wp:positionV relativeFrom="paragraph">
                  <wp:posOffset>30653</wp:posOffset>
                </wp:positionV>
                <wp:extent cx="1514475" cy="323850"/>
                <wp:effectExtent l="0" t="0" r="28575" b="1905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87F" w:rsidRDefault="005E487F" w:rsidP="005E48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52219" id="矩形 73" o:spid="_x0000_s1054" style="position:absolute;left:0;text-align:left;margin-left:172pt;margin-top:2.4pt;width:119.25pt;height:25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" fillcolor="white [3201]" strokecolor="#f79646 [3209]" strokeweight="2pt">
                <v:textbox>
                  <w:txbxContent>
                    <w:p w:rsidR="005E487F" w:rsidRDefault="005E487F" w:rsidP="005E48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支付服务</w:t>
                      </w:r>
                    </w:p>
                  </w:txbxContent>
                </v:textbox>
              </v:rect>
            </w:pict>
          </mc:Fallback>
        </mc:AlternateContent>
      </w:r>
    </w:p>
    <w:p w:rsidR="005E487F" w:rsidRDefault="005E487F" w:rsidP="00AD22A2"/>
    <w:p w:rsidR="005E487F" w:rsidRDefault="005E487F" w:rsidP="00AD22A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FEEAD7" wp14:editId="7C83EB8E">
                <wp:simplePos x="0" y="0"/>
                <wp:positionH relativeFrom="column">
                  <wp:posOffset>2113280</wp:posOffset>
                </wp:positionH>
                <wp:positionV relativeFrom="paragraph">
                  <wp:posOffset>179235</wp:posOffset>
                </wp:positionV>
                <wp:extent cx="1714500" cy="381000"/>
                <wp:effectExtent l="0" t="0" r="19050" b="1905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87F" w:rsidRDefault="005E487F" w:rsidP="005E48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EEAD7" id="矩形 74" o:spid="_x0000_s1055" style="position:absolute;left:0;text-align:left;margin-left:166.4pt;margin-top:14.1pt;width:135pt;height:3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" fillcolor="white [3201]" strokecolor="#f79646 [3209]" strokeweight="2pt">
                <v:textbox>
                  <w:txbxContent>
                    <w:p w:rsidR="005E487F" w:rsidRDefault="005E487F" w:rsidP="005E48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订单服务</w:t>
                      </w:r>
                    </w:p>
                  </w:txbxContent>
                </v:textbox>
              </v:rect>
            </w:pict>
          </mc:Fallback>
        </mc:AlternateContent>
      </w:r>
    </w:p>
    <w:p w:rsidR="005E487F" w:rsidRDefault="005E487F" w:rsidP="00AD22A2">
      <w:bookmarkStart w:id="0" w:name="_GoBack"/>
      <w:bookmarkEnd w:id="0"/>
    </w:p>
    <w:p w:rsidR="005E487F" w:rsidRDefault="005E487F" w:rsidP="00AD22A2"/>
    <w:p w:rsidR="005E487F" w:rsidRDefault="005E487F" w:rsidP="00AD22A2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CC6310" wp14:editId="4A015CA4">
                <wp:simplePos x="0" y="0"/>
                <wp:positionH relativeFrom="column">
                  <wp:posOffset>1982594</wp:posOffset>
                </wp:positionH>
                <wp:positionV relativeFrom="paragraph">
                  <wp:posOffset>32096</wp:posOffset>
                </wp:positionV>
                <wp:extent cx="1952625" cy="428625"/>
                <wp:effectExtent l="0" t="0" r="28575" b="2857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87F" w:rsidRDefault="005E487F" w:rsidP="005E48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库存服务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C6310" id="矩形 75" o:spid="_x0000_s1056" style="position:absolute;left:0;text-align:left;margin-left:156.1pt;margin-top:2.55pt;width:153.75pt;height:33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" fillcolor="white [3201]" strokecolor="#f79646 [3209]" strokeweight="2pt">
                <v:textbox>
                  <w:txbxContent>
                    <w:p w:rsidR="005E487F" w:rsidRDefault="005E487F" w:rsidP="005E48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库存服务</w:t>
                      </w:r>
                    </w:p>
                  </w:txbxContent>
                </v:textbox>
              </v:rect>
            </w:pict>
          </mc:Fallback>
        </mc:AlternateContent>
      </w:r>
    </w:p>
    <w:p w:rsidR="005E487F" w:rsidRDefault="005E487F" w:rsidP="00AD22A2"/>
    <w:p w:rsidR="005E487F" w:rsidRDefault="005E487F" w:rsidP="00AD22A2"/>
    <w:p w:rsidR="005E487F" w:rsidRDefault="005E487F" w:rsidP="00AD22A2"/>
    <w:p w:rsidR="005E487F" w:rsidRDefault="005E487F" w:rsidP="00AD22A2"/>
    <w:p w:rsidR="005E487F" w:rsidRDefault="005E487F" w:rsidP="00AD22A2"/>
    <w:p w:rsidR="005E487F" w:rsidRDefault="005E487F" w:rsidP="00AD22A2"/>
    <w:p w:rsidR="005E487F" w:rsidRDefault="005E487F" w:rsidP="00AD22A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841705</wp:posOffset>
                </wp:positionH>
                <wp:positionV relativeFrom="paragraph">
                  <wp:posOffset>38644</wp:posOffset>
                </wp:positionV>
                <wp:extent cx="159080" cy="4702629"/>
                <wp:effectExtent l="19050" t="0" r="12700" b="41275"/>
                <wp:wrapNone/>
                <wp:docPr id="64" name="箭头: 下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80" cy="47026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891AF" id="箭头: 下 64" o:spid="_x0000_s1026" type="#_x0000_t67" style="position:absolute;left:0;text-align:left;margin-left:66.3pt;margin-top:3.05pt;width:12.55pt;height:370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" adj="21235" fillcolor="#4f81bd [3204]" strokecolor="#243f60 [1604]" strokeweight="2pt"/>
            </w:pict>
          </mc:Fallback>
        </mc:AlternateContent>
      </w:r>
    </w:p>
    <w:p w:rsidR="005E487F" w:rsidRDefault="005E487F" w:rsidP="00AD22A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150495</wp:posOffset>
                </wp:positionV>
                <wp:extent cx="1514475" cy="323850"/>
                <wp:effectExtent l="0" t="0" r="28575" b="1905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87F" w:rsidRDefault="005E487F" w:rsidP="005E48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57" style="position:absolute;left:0;text-align:left;margin-left:14pt;margin-top:11.85pt;width:119.25pt;height:2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" fillcolor="white [3201]" strokecolor="#f79646 [3209]" strokeweight="2pt">
                <v:textbox>
                  <w:txbxContent>
                    <w:p w:rsidR="005E487F" w:rsidRDefault="005E487F" w:rsidP="005E48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支付服务</w:t>
                      </w:r>
                    </w:p>
                  </w:txbxContent>
                </v:textbox>
              </v:rect>
            </w:pict>
          </mc:Fallback>
        </mc:AlternateContent>
      </w:r>
    </w:p>
    <w:p w:rsidR="005E487F" w:rsidRDefault="005E487F" w:rsidP="00AD22A2"/>
    <w:p w:rsidR="005E487F" w:rsidRDefault="005E487F" w:rsidP="00AD22A2"/>
    <w:p w:rsidR="005E487F" w:rsidRDefault="005E487F" w:rsidP="00AD22A2"/>
    <w:p w:rsidR="005E487F" w:rsidRDefault="005E487F" w:rsidP="00AD22A2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1957985</wp:posOffset>
                </wp:positionH>
                <wp:positionV relativeFrom="paragraph">
                  <wp:posOffset>111504</wp:posOffset>
                </wp:positionV>
                <wp:extent cx="87828" cy="3277590"/>
                <wp:effectExtent l="19050" t="0" r="45720" b="37465"/>
                <wp:wrapNone/>
                <wp:docPr id="67" name="箭头: 下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8" cy="32775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845E4" id="箭头: 下 67" o:spid="_x0000_s1026" type="#_x0000_t67" style="position:absolute;left:0;text-align:left;margin-left:154.15pt;margin-top:8.8pt;width:6.9pt;height:258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" adj="21311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215899</wp:posOffset>
                </wp:positionH>
                <wp:positionV relativeFrom="paragraph">
                  <wp:posOffset>87630</wp:posOffset>
                </wp:positionV>
                <wp:extent cx="6181725" cy="9525"/>
                <wp:effectExtent l="0" t="0" r="28575" b="2857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63F93" id="直接连接符 66" o:spid="_x0000_s1026" style="position:absolute;left:0;text-align:lef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6.9pt" to="503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" strokecolor="#4579b8 [3044]"/>
            </w:pict>
          </mc:Fallback>
        </mc:AlternateContent>
      </w:r>
    </w:p>
    <w:p w:rsidR="005E487F" w:rsidRDefault="005E487F" w:rsidP="00AD22A2"/>
    <w:p w:rsidR="005E487F" w:rsidRDefault="005E487F" w:rsidP="00AD22A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89535</wp:posOffset>
                </wp:positionV>
                <wp:extent cx="1714500" cy="381000"/>
                <wp:effectExtent l="0" t="0" r="19050" b="1905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87F" w:rsidRDefault="005E487F" w:rsidP="005E48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8" o:spid="_x0000_s1058" style="position:absolute;left:0;text-align:left;margin-left:93.5pt;margin-top:7.05pt;width:135pt;height:3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" fillcolor="white [3201]" strokecolor="#f79646 [3209]" strokeweight="2pt">
                <v:textbox>
                  <w:txbxContent>
                    <w:p w:rsidR="005E487F" w:rsidRDefault="005E487F" w:rsidP="005E48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订单服务</w:t>
                      </w:r>
                    </w:p>
                  </w:txbxContent>
                </v:textbox>
              </v:rect>
            </w:pict>
          </mc:Fallback>
        </mc:AlternateContent>
      </w:r>
    </w:p>
    <w:p w:rsidR="005E487F" w:rsidRDefault="005E487F" w:rsidP="00AD22A2"/>
    <w:p w:rsidR="005E487F" w:rsidRDefault="005E487F" w:rsidP="00AD22A2"/>
    <w:p w:rsidR="005E487F" w:rsidRDefault="005E487F" w:rsidP="00AD22A2"/>
    <w:p w:rsidR="005E487F" w:rsidRDefault="005E487F" w:rsidP="00AD22A2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3098017</wp:posOffset>
                </wp:positionH>
                <wp:positionV relativeFrom="paragraph">
                  <wp:posOffset>96809</wp:posOffset>
                </wp:positionV>
                <wp:extent cx="180975" cy="1900052"/>
                <wp:effectExtent l="19050" t="0" r="47625" b="43180"/>
                <wp:wrapNone/>
                <wp:docPr id="70" name="箭头: 下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00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0B2A4" id="箭头: 下 70" o:spid="_x0000_s1026" type="#_x0000_t67" style="position:absolute;left:0;text-align:left;margin-left:243.95pt;margin-top:7.6pt;width:14.25pt;height:149.6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" adj="20571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130175</wp:posOffset>
                </wp:positionH>
                <wp:positionV relativeFrom="paragraph">
                  <wp:posOffset>17145</wp:posOffset>
                </wp:positionV>
                <wp:extent cx="6286500" cy="38100"/>
                <wp:effectExtent l="0" t="0" r="19050" b="190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AFE54" id="直接连接符 69" o:spid="_x0000_s1026" style="position:absolute;left:0;text-align:lef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5pt,1.35pt" to="505.2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" strokecolor="#4579b8 [3044]"/>
            </w:pict>
          </mc:Fallback>
        </mc:AlternateContent>
      </w:r>
    </w:p>
    <w:p w:rsidR="005E487F" w:rsidRDefault="005E487F" w:rsidP="00AD22A2"/>
    <w:p w:rsidR="005E487F" w:rsidRDefault="005E487F" w:rsidP="00AD22A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ragraph">
                  <wp:posOffset>133350</wp:posOffset>
                </wp:positionV>
                <wp:extent cx="1952625" cy="428625"/>
                <wp:effectExtent l="0" t="0" r="28575" b="2857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87F" w:rsidRDefault="005E487F" w:rsidP="005E48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库存服务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1" o:spid="_x0000_s1059" style="position:absolute;left:0;text-align:left;margin-left:178.25pt;margin-top:10.5pt;width:153.75pt;height:33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" fillcolor="white [3201]" strokecolor="#f79646 [3209]" strokeweight="2pt">
                <v:textbox>
                  <w:txbxContent>
                    <w:p w:rsidR="005E487F" w:rsidRDefault="005E487F" w:rsidP="005E48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库存服务</w:t>
                      </w:r>
                    </w:p>
                  </w:txbxContent>
                </v:textbox>
              </v:rect>
            </w:pict>
          </mc:Fallback>
        </mc:AlternateContent>
      </w:r>
    </w:p>
    <w:p w:rsidR="005E487F" w:rsidRDefault="005E487F" w:rsidP="00AD22A2"/>
    <w:p w:rsidR="005E487F" w:rsidRDefault="005E487F" w:rsidP="00AD22A2"/>
    <w:p w:rsidR="005E487F" w:rsidRDefault="005E487F" w:rsidP="00AD22A2"/>
    <w:p w:rsidR="005E487F" w:rsidRDefault="005E487F" w:rsidP="00AD22A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3885936</wp:posOffset>
                </wp:positionH>
                <wp:positionV relativeFrom="paragraph">
                  <wp:posOffset>235395</wp:posOffset>
                </wp:positionV>
                <wp:extent cx="2256311" cy="736270"/>
                <wp:effectExtent l="0" t="0" r="10795" b="26035"/>
                <wp:wrapNone/>
                <wp:docPr id="78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1" cy="736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87F" w:rsidRDefault="005E487F" w:rsidP="005E48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订单业务的完成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8" o:spid="_x0000_s1060" style="position:absolute;left:0;text-align:left;margin-left:306pt;margin-top:18.55pt;width:177.65pt;height:57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" fillcolor="white [3201]" strokecolor="#f79646 [3209]" strokeweight="2pt">
                <v:textbox>
                  <w:txbxContent>
                    <w:p w:rsidR="005E487F" w:rsidRDefault="005E487F" w:rsidP="005E48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订单业务的完成</w:t>
                      </w:r>
                    </w:p>
                  </w:txbxContent>
                </v:textbox>
              </v:roundrect>
            </w:pict>
          </mc:Fallback>
        </mc:AlternateContent>
      </w:r>
    </w:p>
    <w:p w:rsidR="002F2386" w:rsidRDefault="002F2386" w:rsidP="00AD22A2"/>
    <w:p w:rsidR="002F2386" w:rsidRDefault="005E487F" w:rsidP="00AD22A2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110135</wp:posOffset>
                </wp:positionH>
                <wp:positionV relativeFrom="paragraph">
                  <wp:posOffset>108882</wp:posOffset>
                </wp:positionV>
                <wp:extent cx="6614556" cy="35172"/>
                <wp:effectExtent l="0" t="0" r="34290" b="2222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4556" cy="35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3EEF2" id="直接连接符 77" o:spid="_x0000_s1026" style="position:absolute;left:0;text-align:lef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8.55pt" to="529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" strokecolor="#4579b8 [3044]"/>
            </w:pict>
          </mc:Fallback>
        </mc:AlternateContent>
      </w:r>
    </w:p>
    <w:p w:rsidR="002F2386" w:rsidRDefault="002F2386" w:rsidP="00AD22A2"/>
    <w:p w:rsidR="005E487F" w:rsidRDefault="005E487F" w:rsidP="00AD22A2"/>
    <w:p w:rsidR="005E487F" w:rsidRDefault="005E487F" w:rsidP="00AD22A2"/>
    <w:p w:rsidR="005E487F" w:rsidRDefault="005E487F" w:rsidP="00AD22A2"/>
    <w:p w:rsidR="005E487F" w:rsidRDefault="005E487F" w:rsidP="00AD22A2">
      <w:pPr>
        <w:rPr>
          <w:rFonts w:hint="eastAsia"/>
        </w:rPr>
      </w:pPr>
    </w:p>
    <w:p w:rsidR="00D7425F" w:rsidRPr="00AD22A2" w:rsidRDefault="00D7425F" w:rsidP="00AD22A2">
      <w:pPr>
        <w:rPr>
          <w:rFonts w:hint="eastAsia"/>
        </w:rPr>
      </w:pPr>
    </w:p>
    <w:sectPr w:rsidR="00D7425F" w:rsidRPr="00AD22A2" w:rsidSect="002C2640">
      <w:pgSz w:w="11906" w:h="16838"/>
      <w:pgMar w:top="1440" w:right="425" w:bottom="1440" w:left="425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73"/>
    <w:rsid w:val="000069C6"/>
    <w:rsid w:val="000227D7"/>
    <w:rsid w:val="00040719"/>
    <w:rsid w:val="0007105D"/>
    <w:rsid w:val="000712B3"/>
    <w:rsid w:val="0007265E"/>
    <w:rsid w:val="000B28EC"/>
    <w:rsid w:val="000B5B73"/>
    <w:rsid w:val="000D74C6"/>
    <w:rsid w:val="000D7F8D"/>
    <w:rsid w:val="001039E2"/>
    <w:rsid w:val="00107E2B"/>
    <w:rsid w:val="0012561F"/>
    <w:rsid w:val="00141FFA"/>
    <w:rsid w:val="00142A51"/>
    <w:rsid w:val="00163C14"/>
    <w:rsid w:val="001741D8"/>
    <w:rsid w:val="00174B3D"/>
    <w:rsid w:val="001D54E4"/>
    <w:rsid w:val="001E26D8"/>
    <w:rsid w:val="001F6110"/>
    <w:rsid w:val="00202918"/>
    <w:rsid w:val="00213510"/>
    <w:rsid w:val="002319F9"/>
    <w:rsid w:val="00257A2E"/>
    <w:rsid w:val="002674C4"/>
    <w:rsid w:val="002A0E6D"/>
    <w:rsid w:val="002A7BEC"/>
    <w:rsid w:val="002C2640"/>
    <w:rsid w:val="002D2DE0"/>
    <w:rsid w:val="002F2386"/>
    <w:rsid w:val="0030407B"/>
    <w:rsid w:val="00323217"/>
    <w:rsid w:val="00350506"/>
    <w:rsid w:val="0035221E"/>
    <w:rsid w:val="003742BB"/>
    <w:rsid w:val="003845A8"/>
    <w:rsid w:val="003863FD"/>
    <w:rsid w:val="003B38C9"/>
    <w:rsid w:val="003B42E1"/>
    <w:rsid w:val="003B64E9"/>
    <w:rsid w:val="003C0F83"/>
    <w:rsid w:val="003C2104"/>
    <w:rsid w:val="003C7F19"/>
    <w:rsid w:val="003D07F9"/>
    <w:rsid w:val="003E1CBB"/>
    <w:rsid w:val="003E304D"/>
    <w:rsid w:val="003F7DCF"/>
    <w:rsid w:val="00405F20"/>
    <w:rsid w:val="00407A06"/>
    <w:rsid w:val="00432F9B"/>
    <w:rsid w:val="00435A80"/>
    <w:rsid w:val="0044525A"/>
    <w:rsid w:val="0045109B"/>
    <w:rsid w:val="004532E9"/>
    <w:rsid w:val="004613D4"/>
    <w:rsid w:val="004A2B50"/>
    <w:rsid w:val="0050436D"/>
    <w:rsid w:val="00510775"/>
    <w:rsid w:val="0053746F"/>
    <w:rsid w:val="005618A2"/>
    <w:rsid w:val="00561D73"/>
    <w:rsid w:val="0056369D"/>
    <w:rsid w:val="005851C4"/>
    <w:rsid w:val="005925FF"/>
    <w:rsid w:val="005946BD"/>
    <w:rsid w:val="00596532"/>
    <w:rsid w:val="005B07BA"/>
    <w:rsid w:val="005C229F"/>
    <w:rsid w:val="005C6315"/>
    <w:rsid w:val="005E1A6B"/>
    <w:rsid w:val="005E487F"/>
    <w:rsid w:val="006017B2"/>
    <w:rsid w:val="006031BD"/>
    <w:rsid w:val="00604177"/>
    <w:rsid w:val="0061421E"/>
    <w:rsid w:val="00651E91"/>
    <w:rsid w:val="0065550A"/>
    <w:rsid w:val="006706E9"/>
    <w:rsid w:val="006731B9"/>
    <w:rsid w:val="00682A5F"/>
    <w:rsid w:val="006C0CE7"/>
    <w:rsid w:val="00704419"/>
    <w:rsid w:val="00704978"/>
    <w:rsid w:val="0073034A"/>
    <w:rsid w:val="00730626"/>
    <w:rsid w:val="00736991"/>
    <w:rsid w:val="00741CFA"/>
    <w:rsid w:val="007725AF"/>
    <w:rsid w:val="007B32A1"/>
    <w:rsid w:val="007D566C"/>
    <w:rsid w:val="007E6C68"/>
    <w:rsid w:val="00826985"/>
    <w:rsid w:val="00843778"/>
    <w:rsid w:val="00843E97"/>
    <w:rsid w:val="00861536"/>
    <w:rsid w:val="00892282"/>
    <w:rsid w:val="008D1C46"/>
    <w:rsid w:val="008E60EB"/>
    <w:rsid w:val="00906818"/>
    <w:rsid w:val="009377B9"/>
    <w:rsid w:val="00946809"/>
    <w:rsid w:val="00946846"/>
    <w:rsid w:val="00976207"/>
    <w:rsid w:val="00990BD0"/>
    <w:rsid w:val="00994B57"/>
    <w:rsid w:val="009977AA"/>
    <w:rsid w:val="009E35B5"/>
    <w:rsid w:val="009E4FCA"/>
    <w:rsid w:val="009F19CF"/>
    <w:rsid w:val="009F4511"/>
    <w:rsid w:val="00A2482D"/>
    <w:rsid w:val="00A36B0B"/>
    <w:rsid w:val="00A46A0E"/>
    <w:rsid w:val="00A61CFA"/>
    <w:rsid w:val="00A81379"/>
    <w:rsid w:val="00A95CC4"/>
    <w:rsid w:val="00AA37D4"/>
    <w:rsid w:val="00AA6DBD"/>
    <w:rsid w:val="00AD22A2"/>
    <w:rsid w:val="00AD614E"/>
    <w:rsid w:val="00B04AD7"/>
    <w:rsid w:val="00B23E3F"/>
    <w:rsid w:val="00B67744"/>
    <w:rsid w:val="00B85BE9"/>
    <w:rsid w:val="00BD6D72"/>
    <w:rsid w:val="00C02B54"/>
    <w:rsid w:val="00C57BBB"/>
    <w:rsid w:val="00C85848"/>
    <w:rsid w:val="00C97317"/>
    <w:rsid w:val="00CA0FFE"/>
    <w:rsid w:val="00CC539E"/>
    <w:rsid w:val="00CC6C45"/>
    <w:rsid w:val="00CC7BA0"/>
    <w:rsid w:val="00CD4062"/>
    <w:rsid w:val="00D218B5"/>
    <w:rsid w:val="00D6468F"/>
    <w:rsid w:val="00D71783"/>
    <w:rsid w:val="00D7425F"/>
    <w:rsid w:val="00D81F56"/>
    <w:rsid w:val="00D83C22"/>
    <w:rsid w:val="00D858DF"/>
    <w:rsid w:val="00DA0620"/>
    <w:rsid w:val="00DC06CD"/>
    <w:rsid w:val="00DD20EF"/>
    <w:rsid w:val="00DE2B01"/>
    <w:rsid w:val="00DF4FFA"/>
    <w:rsid w:val="00DF5788"/>
    <w:rsid w:val="00DF5ACD"/>
    <w:rsid w:val="00E45D0B"/>
    <w:rsid w:val="00E50D30"/>
    <w:rsid w:val="00E51F10"/>
    <w:rsid w:val="00E644EB"/>
    <w:rsid w:val="00EB09A8"/>
    <w:rsid w:val="00ED19C0"/>
    <w:rsid w:val="00EF58F8"/>
    <w:rsid w:val="00F25D17"/>
    <w:rsid w:val="00F4161D"/>
    <w:rsid w:val="00F71C4B"/>
    <w:rsid w:val="00FA051A"/>
    <w:rsid w:val="00FA6303"/>
    <w:rsid w:val="00FB13BF"/>
    <w:rsid w:val="00FD0808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1E29"/>
  <w15:docId w15:val="{25410649-4F09-4723-A969-A02F920A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FCA"/>
    <w:pPr>
      <w:widowControl w:val="0"/>
      <w:jc w:val="both"/>
    </w:pPr>
    <w:rPr>
      <w:rFonts w:eastAsia="STXihei"/>
      <w:sz w:val="24"/>
    </w:rPr>
  </w:style>
  <w:style w:type="paragraph" w:styleId="1">
    <w:name w:val="heading 1"/>
    <w:basedOn w:val="a"/>
    <w:next w:val="a"/>
    <w:link w:val="10"/>
    <w:uiPriority w:val="9"/>
    <w:qFormat/>
    <w:rsid w:val="003B42E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42E1"/>
    <w:rPr>
      <w:rFonts w:eastAsia="STXihei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3B42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3B42E1"/>
    <w:rPr>
      <w:rFonts w:asciiTheme="majorHAnsi" w:eastAsia="STXihei" w:hAnsiTheme="majorHAnsi" w:cstheme="majorBidi"/>
      <w:b/>
      <w:bCs/>
      <w:sz w:val="44"/>
      <w:szCs w:val="32"/>
    </w:rPr>
  </w:style>
  <w:style w:type="table" w:styleId="a5">
    <w:name w:val="Table Grid"/>
    <w:basedOn w:val="a1"/>
    <w:uiPriority w:val="59"/>
    <w:unhideWhenUsed/>
    <w:rsid w:val="00125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7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emo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TotalTime>581</TotalTime>
  <Pages>9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徐 靖博</cp:lastModifiedBy>
  <cp:revision>279</cp:revision>
  <dcterms:created xsi:type="dcterms:W3CDTF">2019-06-12T05:58:00Z</dcterms:created>
  <dcterms:modified xsi:type="dcterms:W3CDTF">2019-06-15T08:02:00Z</dcterms:modified>
</cp:coreProperties>
</file>